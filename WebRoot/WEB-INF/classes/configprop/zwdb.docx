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b/>
          <w:bCs/>
          <w:color w:val="000000"/>
          <w:sz w:val="44"/>
          <w:szCs w:val="44"/>
        </w:rPr>
      </w:pPr>
      <w:r>
        <w:rPr>
          <w:rFonts w:hint="eastAsia" w:ascii="文星简小标宋" w:hAnsi="华文中宋" w:eastAsia="文星简小标宋"/>
          <w:bCs/>
          <w:color w:val="FF0000"/>
          <w:spacing w:val="28"/>
          <w:sz w:val="116"/>
          <w:szCs w:val="116"/>
        </w:rPr>
        <w:t>永嘉政务督办</w:t>
      </w:r>
    </w:p>
    <w:p>
      <w:pPr>
        <w:spacing w:line="440" w:lineRule="exact"/>
        <w:rPr>
          <w:rFonts w:hint="eastAsia" w:ascii="黑体" w:hAnsi="宋体" w:eastAsia="黑体"/>
          <w:b/>
          <w:bCs/>
          <w:color w:val="000000"/>
          <w:sz w:val="32"/>
          <w:szCs w:val="32"/>
        </w:rPr>
      </w:pPr>
    </w:p>
    <w:p>
      <w:pPr>
        <w:spacing w:line="440" w:lineRule="exact"/>
        <w:jc w:val="center"/>
        <w:rPr>
          <w:rFonts w:hint="eastAsia" w:ascii="黑体" w:hAnsi="宋体" w:eastAsia="黑体"/>
          <w:b/>
          <w:bCs/>
          <w:color w:val="FF6600"/>
          <w:sz w:val="44"/>
          <w:szCs w:val="44"/>
        </w:rPr>
      </w:pPr>
      <w:r>
        <w:rPr>
          <w:rFonts w:hint="eastAsia" w:ascii="黑体" w:hAnsi="宋体" w:eastAsia="黑体"/>
          <w:b/>
          <w:bCs/>
          <w:color w:val="000000"/>
          <w:sz w:val="44"/>
          <w:szCs w:val="44"/>
        </w:rPr>
        <w:t>督</w:t>
      </w:r>
      <w:r>
        <w:rPr>
          <w:rFonts w:hint="eastAsia" w:ascii="黑体" w:hAnsi="宋体" w:eastAsia="黑体"/>
          <w:b/>
          <w:bCs/>
          <w:color w:val="000000"/>
          <w:sz w:val="24"/>
        </w:rPr>
        <w:t xml:space="preserve"> </w:t>
      </w:r>
      <w:r>
        <w:rPr>
          <w:rFonts w:hint="eastAsia" w:ascii="黑体" w:hAnsi="宋体" w:eastAsia="黑体"/>
          <w:b/>
          <w:bCs/>
          <w:color w:val="000000"/>
          <w:sz w:val="44"/>
          <w:szCs w:val="44"/>
        </w:rPr>
        <w:t>办</w:t>
      </w:r>
      <w:r>
        <w:rPr>
          <w:rFonts w:hint="eastAsia" w:ascii="黑体" w:hAnsi="宋体" w:eastAsia="黑体"/>
          <w:b/>
          <w:bCs/>
          <w:color w:val="000000"/>
          <w:sz w:val="24"/>
        </w:rPr>
        <w:t xml:space="preserve"> </w:t>
      </w:r>
      <w:r>
        <w:rPr>
          <w:rFonts w:hint="eastAsia" w:ascii="黑体" w:hAnsi="宋体" w:eastAsia="黑体"/>
          <w:b/>
          <w:bCs/>
          <w:color w:val="000000"/>
          <w:sz w:val="44"/>
          <w:szCs w:val="44"/>
        </w:rPr>
        <w:t>通</w:t>
      </w:r>
      <w:r>
        <w:rPr>
          <w:rFonts w:hint="eastAsia" w:ascii="黑体" w:hAnsi="宋体" w:eastAsia="黑体"/>
          <w:b/>
          <w:bCs/>
          <w:color w:val="000000"/>
          <w:sz w:val="24"/>
        </w:rPr>
        <w:t xml:space="preserve"> </w:t>
      </w:r>
      <w:r>
        <w:rPr>
          <w:rFonts w:hint="eastAsia" w:ascii="黑体" w:hAnsi="宋体" w:eastAsia="黑体"/>
          <w:b/>
          <w:bCs/>
          <w:color w:val="000000"/>
          <w:sz w:val="44"/>
          <w:szCs w:val="44"/>
        </w:rPr>
        <w:t>报</w:t>
      </w:r>
    </w:p>
    <w:p>
      <w:pPr>
        <w:spacing w:line="440" w:lineRule="exact"/>
        <w:jc w:val="center"/>
        <w:rPr>
          <w:rFonts w:hint="eastAsia" w:ascii="仿宋" w:hAnsi="仿宋" w:eastAsia="仿宋"/>
          <w:color w:val="FF6600"/>
          <w:sz w:val="32"/>
          <w:szCs w:val="32"/>
        </w:rPr>
      </w:pPr>
      <w:r>
        <w:rPr>
          <w:rFonts w:hint="eastAsia" w:ascii="仿宋" w:hAnsi="仿宋" w:eastAsia="仿宋"/>
          <w:color w:val="000000"/>
          <w:sz w:val="32"/>
          <w:szCs w:val="32"/>
        </w:rPr>
        <w:t>（第</w:t>
      </w:r>
      <w:r>
        <w:rPr>
          <w:rFonts w:hint="eastAsia" w:ascii="仿宋" w:hAnsi="仿宋" w:eastAsia="仿宋"/>
          <w:color w:val="000000"/>
          <w:sz w:val="32"/>
          <w:szCs w:val="32"/>
          <w:lang w:val="en-US" w:eastAsia="zh-CN"/>
        </w:rPr>
        <w:t>${qs}</w:t>
      </w:r>
      <w:r>
        <w:rPr>
          <w:rFonts w:hint="eastAsia" w:ascii="仿宋" w:hAnsi="仿宋" w:eastAsia="仿宋"/>
          <w:color w:val="000000"/>
          <w:sz w:val="32"/>
          <w:szCs w:val="32"/>
        </w:rPr>
        <w:t>期）</w:t>
      </w:r>
      <w:r>
        <w:rPr>
          <w:rFonts w:hint="eastAsia" w:ascii="仿宋" w:hAnsi="仿宋" w:eastAsia="仿宋"/>
          <w:color w:val="FF6600"/>
          <w:sz w:val="32"/>
          <w:szCs w:val="32"/>
        </w:rPr>
        <w:t xml:space="preserve">    </w:t>
      </w:r>
    </w:p>
    <w:p>
      <w:pPr>
        <w:snapToGrid w:val="0"/>
        <w:spacing w:line="180" w:lineRule="auto"/>
        <w:rPr>
          <w:rFonts w:hint="eastAsia" w:ascii="仿宋" w:hAnsi="仿宋" w:eastAsia="仿宋"/>
          <w:color w:val="FF6600"/>
          <w:sz w:val="10"/>
        </w:rPr>
      </w:pPr>
    </w:p>
    <w:p>
      <w:pPr>
        <w:snapToGrid w:val="0"/>
        <w:rPr>
          <w:rFonts w:hint="eastAsia" w:ascii="仿宋" w:hAnsi="仿宋" w:eastAsia="仿宋"/>
          <w:color w:val="FF6600"/>
          <w:sz w:val="10"/>
        </w:rPr>
      </w:pPr>
    </w:p>
    <w:p>
      <w:pPr>
        <w:pStyle w:val="3"/>
        <w:jc w:val="center"/>
        <w:rPr>
          <w:rFonts w:hint="eastAsia" w:ascii="仿宋" w:hAnsi="仿宋" w:eastAsia="仿宋"/>
          <w:color w:val="FF6600"/>
          <w:sz w:val="28"/>
          <w:szCs w:val="28"/>
          <w:lang w:val="en-US" w:eastAsia="zh-CN"/>
        </w:rPr>
      </w:pPr>
      <w:r>
        <w:rPr>
          <w:rFonts w:hint="eastAsia" w:ascii="仿宋" w:hAnsi="仿宋" w:eastAsia="仿宋"/>
          <w:sz w:val="28"/>
          <w:szCs w:val="28"/>
          <w:lang w:val="en-US" w:eastAsia="zh-CN"/>
        </w:rPr>
        <w:t xml:space="preserve"> </w:t>
      </w:r>
      <w:r>
        <w:rPr>
          <w:rFonts w:hint="eastAsia" w:ascii="仿宋" w:hAnsi="仿宋" w:eastAsia="仿宋"/>
          <w:sz w:val="28"/>
          <w:szCs w:val="28"/>
        </w:rPr>
        <w:t>永嘉县人民政府办公室</w:t>
      </w:r>
      <w:r>
        <w:rPr>
          <w:rFonts w:ascii="仿宋" w:hAnsi="仿宋" w:eastAsia="仿宋"/>
          <w:sz w:val="28"/>
          <w:szCs w:val="28"/>
        </w:rPr>
        <w:t xml:space="preserve">  </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 xml:space="preserve">   </w:t>
      </w:r>
      <w:r>
        <w:rPr>
          <w:rFonts w:hint="eastAsia" w:ascii="仿宋" w:hAnsi="仿宋" w:eastAsia="仿宋"/>
          <w:sz w:val="28"/>
          <w:szCs w:val="28"/>
          <w:lang w:val="en-US" w:eastAsia="zh-CN"/>
        </w:rPr>
        <w:t>${createtime}</w:t>
      </w:r>
    </w:p>
    <w:p>
      <w:pPr>
        <w:tabs>
          <w:tab w:val="left" w:pos="4200"/>
          <w:tab w:val="left" w:pos="5565"/>
        </w:tabs>
        <w:snapToGrid w:val="0"/>
        <w:spacing w:line="312" w:lineRule="auto"/>
        <w:rPr>
          <w:rFonts w:hint="eastAsia" w:ascii="宋体" w:hAnsi="宋体"/>
          <w:snapToGrid w:val="0"/>
          <w:color w:val="FF6600"/>
          <w:sz w:val="11"/>
          <w:szCs w:val="11"/>
        </w:rPr>
      </w:pPr>
      <w:r>
        <w:rPr>
          <w:rFonts w:hint="eastAsia" w:ascii="宋体" w:hAnsi="宋体"/>
          <w:color w:val="FF0000"/>
          <w:sz w:val="11"/>
          <w:szCs w:val="11"/>
        </w:rPr>
        <mc:AlternateContent>
          <mc:Choice Requires="wps">
            <w:drawing>
              <wp:anchor distT="0" distB="0" distL="114300" distR="114300" simplePos="0" relativeHeight="251662336" behindDoc="0" locked="0" layoutInCell="1" allowOverlap="1">
                <wp:simplePos x="0" y="0"/>
                <wp:positionH relativeFrom="column">
                  <wp:posOffset>109220</wp:posOffset>
                </wp:positionH>
                <wp:positionV relativeFrom="paragraph">
                  <wp:posOffset>3810</wp:posOffset>
                </wp:positionV>
                <wp:extent cx="5486400" cy="0"/>
                <wp:effectExtent l="0" t="15875" r="0" b="22225"/>
                <wp:wrapNone/>
                <wp:docPr id="5" name="Line 27"/>
                <wp:cNvGraphicFramePr/>
                <a:graphic xmlns:a="http://schemas.openxmlformats.org/drawingml/2006/main">
                  <a:graphicData uri="http://schemas.microsoft.com/office/word/2010/wordprocessingShape">
                    <wps:wsp>
                      <wps:cNvCnPr/>
                      <wps:spPr>
                        <a:xfrm>
                          <a:off x="1252220" y="3933825"/>
                          <a:ext cx="5486400" cy="0"/>
                        </a:xfrm>
                        <a:prstGeom prst="line">
                          <a:avLst/>
                        </a:prstGeom>
                        <a:ln w="31750" cap="flat" cmpd="sng">
                          <a:solidFill>
                            <a:srgbClr val="FF0000"/>
                          </a:solidFill>
                          <a:prstDash val="solid"/>
                          <a:headEnd type="none" w="med" len="med"/>
                          <a:tailEnd type="none" w="med" len="med"/>
                        </a:ln>
                        <a:effectLst/>
                      </wps:spPr>
                      <wps:bodyPr upright="1"/>
                    </wps:wsp>
                  </a:graphicData>
                </a:graphic>
              </wp:anchor>
            </w:drawing>
          </mc:Choice>
          <mc:Fallback>
            <w:pict>
              <v:line id="Line 27" o:spid="_x0000_s1026" o:spt="20" style="position:absolute;left:0pt;margin-left:8.6pt;margin-top:0.3pt;height:0pt;width:432pt;z-index:251662336;mso-width-relative:page;mso-height-relative:page;" filled="f" stroked="t" coordsize="21600,21600" o:gfxdata="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bgFtNIAAAAEAQAADwAAAAAAAAABACAAAAAi&#10;AAAAZHJzL2Rvd25yZXYueG1sUEsBAhQAFAAAAAgAh07iQNUW+8XXAQAApwMAAA4AAAAAAAAAAQAg&#10;AAAAIQEAAGRycy9lMm9Eb2MueG1sUEsFBgAAAAAGAAYAWQEAAGoFAAAAAA==&#10;">
                <v:fill on="f" focussize="0,0"/>
                <v:stroke weight="2.5pt" color="#FF0000" joinstyle="round"/>
                <v:imagedata o:title=""/>
                <o:lock v:ext="edit" aspectratio="f"/>
              </v:line>
            </w:pict>
          </mc:Fallback>
        </mc:AlternateContent>
      </w:r>
      <w:r>
        <w:rPr>
          <w:rFonts w:hint="eastAsia" w:ascii="宋体" w:hAnsi="宋体"/>
          <w:color w:val="FF0000"/>
          <w:sz w:val="11"/>
          <w:szCs w:val="11"/>
        </w:rPr>
        <mc:AlternateContent>
          <mc:Choice Requires="wps">
            <w:drawing>
              <wp:anchor distT="0" distB="0" distL="114300" distR="114300" simplePos="0" relativeHeight="251661312"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4" name="Line 22"/>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upright="1"/>
                    </wps:wsp>
                  </a:graphicData>
                </a:graphic>
              </wp:anchor>
            </w:drawing>
          </mc:Choice>
          <mc:Fallback>
            <w:pict>
              <v:line id="Line 22" o:spid="_x0000_s1026" o:spt="20" style="position:absolute;left:0pt;margin-left:3.6pt;margin-top:1.75pt;height:0pt;width:432pt;z-index:251661312;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9lC9XtMAAAAFAQAA&#10;DwAAAAAAAAABACAAAAAiAAAAZHJzL2Rvd25yZXYueG1sUEsBAhQAFAAAAAgAh07iQNgJodZzAQAA&#10;4AIAAA4AAAAAAAAAAQAgAAAAIgEAAGRycy9lMm9Eb2MueG1sUEsFBgAAAAAGAAYAWQEAAAcFAAAA&#10;AA==&#10;">
                <v:fill on="f" focussize="0,0"/>
                <v:stroke on="f"/>
                <v:imagedata o:title=""/>
                <o:lock v:ext="edit" aspectratio="f"/>
              </v:line>
            </w:pict>
          </mc:Fallback>
        </mc:AlternateContent>
      </w:r>
    </w:p>
    <w:p>
      <w:pPr>
        <w:snapToGrid w:val="0"/>
        <w:spacing w:line="600" w:lineRule="exact"/>
        <w:jc w:val="center"/>
        <w:rPr>
          <w:rFonts w:hint="eastAsia" w:ascii="方正小标宋简体" w:eastAsia="方正小标宋简体"/>
          <w:bCs/>
          <w:sz w:val="44"/>
          <w:szCs w:val="44"/>
        </w:rPr>
      </w:pPr>
    </w:p>
    <w:p>
      <w:pPr>
        <w:snapToGrid w:val="0"/>
        <w:spacing w:line="600" w:lineRule="exact"/>
        <w:jc w:val="center"/>
        <w:rPr>
          <w:rFonts w:hint="eastAsia" w:ascii="方正小标宋简体" w:eastAsia="方正小标宋简体"/>
          <w:bCs/>
          <w:sz w:val="44"/>
          <w:szCs w:val="44"/>
        </w:rPr>
      </w:pPr>
      <w:r>
        <w:rPr>
          <w:rFonts w:hint="eastAsia" w:ascii="方正小标宋简体" w:eastAsia="方正小标宋简体"/>
          <w:bCs/>
          <w:sz w:val="44"/>
          <w:szCs w:val="44"/>
        </w:rPr>
        <w:t>关于</w:t>
      </w:r>
      <w:r>
        <w:rPr>
          <w:rFonts w:hint="eastAsia" w:ascii="方正小标宋简体" w:eastAsia="方正小标宋简体"/>
          <w:bCs/>
          <w:sz w:val="44"/>
          <w:szCs w:val="44"/>
          <w:lang w:val="en-US" w:eastAsia="zh-CN"/>
        </w:rPr>
        <w:t>${year}</w:t>
      </w:r>
      <w:r>
        <w:rPr>
          <w:rFonts w:hint="eastAsia" w:ascii="方正小标宋简体" w:eastAsia="方正小标宋简体"/>
          <w:bCs/>
          <w:sz w:val="44"/>
          <w:szCs w:val="44"/>
        </w:rPr>
        <w:t>年</w:t>
      </w:r>
      <w:r>
        <w:rPr>
          <w:rFonts w:hint="eastAsia" w:ascii="方正小标宋简体" w:eastAsia="方正小标宋简体"/>
          <w:bCs/>
          <w:sz w:val="44"/>
          <w:szCs w:val="44"/>
          <w:lang w:val="en-US" w:eastAsia="zh-CN"/>
        </w:rPr>
        <w:t>${month}</w:t>
      </w:r>
      <w:r>
        <w:rPr>
          <w:rFonts w:hint="eastAsia" w:ascii="方正小标宋简体" w:eastAsia="方正小标宋简体"/>
          <w:bCs/>
          <w:sz w:val="44"/>
          <w:szCs w:val="44"/>
        </w:rPr>
        <w:t>月份县政府各线上政务</w:t>
      </w:r>
    </w:p>
    <w:p>
      <w:pPr>
        <w:snapToGrid w:val="0"/>
        <w:spacing w:line="600" w:lineRule="exact"/>
        <w:jc w:val="center"/>
        <w:rPr>
          <w:rFonts w:hint="eastAsia" w:ascii="方正小标宋简体" w:eastAsia="方正小标宋简体"/>
          <w:bCs/>
          <w:sz w:val="44"/>
          <w:szCs w:val="44"/>
        </w:rPr>
      </w:pPr>
      <w:r>
        <w:rPr>
          <w:rFonts w:hint="eastAsia" w:ascii="方正小标宋简体" w:eastAsia="方正小标宋简体"/>
          <w:bCs/>
          <w:sz w:val="44"/>
          <w:szCs w:val="44"/>
        </w:rPr>
        <w:t>提醒单落实情况的通报</w:t>
      </w:r>
    </w:p>
    <w:p>
      <w:pPr>
        <w:snapToGrid w:val="0"/>
        <w:spacing w:line="560" w:lineRule="exact"/>
        <w:rPr>
          <w:rFonts w:hint="eastAsia" w:ascii="仿宋_GB2312" w:eastAsia="仿宋_GB2312"/>
          <w:sz w:val="18"/>
          <w:szCs w:val="18"/>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sz w:val="32"/>
          <w:szCs w:val="32"/>
          <w:highlight w:val="none"/>
        </w:rPr>
      </w:pPr>
      <w:r>
        <w:rPr>
          <w:rFonts w:hint="eastAsia" w:ascii="仿宋" w:hAnsi="仿宋" w:eastAsia="仿宋"/>
          <w:sz w:val="32"/>
          <w:szCs w:val="32"/>
          <w:lang w:val="en-US" w:eastAsia="zh-CN"/>
        </w:rPr>
        <w:t>${year}</w:t>
      </w:r>
      <w:r>
        <w:rPr>
          <w:rFonts w:hint="eastAsia" w:ascii="仿宋" w:hAnsi="仿宋" w:eastAsia="仿宋"/>
          <w:sz w:val="32"/>
          <w:szCs w:val="32"/>
        </w:rPr>
        <w:t>年</w:t>
      </w:r>
      <w:r>
        <w:rPr>
          <w:rFonts w:hint="eastAsia" w:ascii="仿宋" w:hAnsi="仿宋" w:eastAsia="仿宋"/>
          <w:sz w:val="32"/>
          <w:szCs w:val="32"/>
          <w:lang w:val="en-US" w:eastAsia="zh-CN"/>
        </w:rPr>
        <w:t>${month}</w:t>
      </w:r>
      <w:r>
        <w:rPr>
          <w:rFonts w:hint="eastAsia" w:ascii="仿宋" w:hAnsi="仿宋" w:eastAsia="仿宋"/>
          <w:sz w:val="32"/>
          <w:szCs w:val="32"/>
        </w:rPr>
        <w:t>月份，共发政务提醒单</w:t>
      </w:r>
      <w:r>
        <w:rPr>
          <w:rFonts w:hint="eastAsia" w:ascii="仿宋" w:hAnsi="仿宋" w:eastAsia="仿宋"/>
          <w:sz w:val="32"/>
          <w:szCs w:val="32"/>
          <w:highlight w:val="none"/>
          <w:lang w:val="en-US" w:eastAsia="zh-CN"/>
        </w:rPr>
        <w:t>125</w:t>
      </w:r>
      <w:r>
        <w:rPr>
          <w:rFonts w:hint="eastAsia" w:ascii="仿宋" w:hAnsi="仿宋" w:eastAsia="仿宋"/>
          <w:sz w:val="32"/>
          <w:szCs w:val="32"/>
          <w:highlight w:val="none"/>
        </w:rPr>
        <w:t>项，办结</w:t>
      </w:r>
      <w:r>
        <w:rPr>
          <w:rFonts w:hint="eastAsia" w:ascii="仿宋" w:hAnsi="仿宋" w:eastAsia="仿宋"/>
          <w:sz w:val="32"/>
          <w:szCs w:val="32"/>
          <w:highlight w:val="none"/>
          <w:lang w:val="en-US" w:eastAsia="zh-CN"/>
        </w:rPr>
        <w:t>100</w:t>
      </w:r>
      <w:r>
        <w:rPr>
          <w:rFonts w:hint="eastAsia" w:ascii="仿宋" w:hAnsi="仿宋" w:eastAsia="仿宋"/>
          <w:sz w:val="32"/>
          <w:szCs w:val="32"/>
          <w:highlight w:val="none"/>
        </w:rPr>
        <w:t>项，平均办结率为</w:t>
      </w:r>
      <w:r>
        <w:rPr>
          <w:rFonts w:hint="eastAsia" w:ascii="仿宋" w:hAnsi="仿宋" w:eastAsia="仿宋"/>
          <w:sz w:val="32"/>
          <w:szCs w:val="32"/>
          <w:highlight w:val="none"/>
          <w:lang w:val="en-US" w:eastAsia="zh-CN"/>
        </w:rPr>
        <w:t>80</w:t>
      </w:r>
      <w:r>
        <w:rPr>
          <w:rFonts w:hint="eastAsia" w:ascii="仿宋" w:hAnsi="仿宋" w:eastAsia="仿宋"/>
          <w:sz w:val="32"/>
          <w:szCs w:val="32"/>
          <w:highlight w:val="none"/>
        </w:rPr>
        <w:t>%，未办结的</w:t>
      </w:r>
      <w:r>
        <w:rPr>
          <w:rFonts w:hint="eastAsia" w:ascii="仿宋" w:hAnsi="仿宋" w:eastAsia="仿宋"/>
          <w:sz w:val="32"/>
          <w:szCs w:val="32"/>
          <w:highlight w:val="none"/>
          <w:lang w:val="en-US" w:eastAsia="zh-CN"/>
        </w:rPr>
        <w:t>25</w:t>
      </w:r>
      <w:r>
        <w:rPr>
          <w:rFonts w:hint="eastAsia" w:ascii="仿宋" w:hAnsi="仿宋" w:eastAsia="仿宋"/>
          <w:sz w:val="32"/>
          <w:szCs w:val="32"/>
          <w:highlight w:val="none"/>
        </w:rPr>
        <w:t>项，其中常务口</w:t>
      </w:r>
      <w:r>
        <w:rPr>
          <w:rFonts w:hint="eastAsia" w:ascii="仿宋" w:hAnsi="仿宋" w:eastAsia="仿宋"/>
          <w:sz w:val="32"/>
          <w:szCs w:val="32"/>
          <w:highlight w:val="none"/>
          <w:lang w:val="en-US" w:eastAsia="zh-CN"/>
        </w:rPr>
        <w:t>9</w:t>
      </w:r>
      <w:r>
        <w:rPr>
          <w:rFonts w:hint="eastAsia" w:ascii="仿宋" w:hAnsi="仿宋" w:eastAsia="仿宋"/>
          <w:sz w:val="32"/>
          <w:szCs w:val="32"/>
          <w:highlight w:val="none"/>
          <w:lang w:eastAsia="zh-CN"/>
        </w:rPr>
        <w:t>项、</w:t>
      </w:r>
      <w:r>
        <w:rPr>
          <w:rFonts w:hint="eastAsia" w:ascii="仿宋" w:hAnsi="仿宋" w:eastAsia="仿宋"/>
          <w:sz w:val="32"/>
          <w:szCs w:val="32"/>
          <w:highlight w:val="none"/>
        </w:rPr>
        <w:t>城建口</w:t>
      </w:r>
      <w:r>
        <w:rPr>
          <w:rFonts w:hint="eastAsia" w:ascii="仿宋" w:hAnsi="仿宋" w:eastAsia="仿宋"/>
          <w:sz w:val="32"/>
          <w:szCs w:val="32"/>
          <w:highlight w:val="none"/>
          <w:lang w:val="en-US" w:eastAsia="zh-CN"/>
        </w:rPr>
        <w:t>4</w:t>
      </w:r>
      <w:r>
        <w:rPr>
          <w:rFonts w:hint="eastAsia" w:ascii="仿宋" w:hAnsi="仿宋" w:eastAsia="仿宋"/>
          <w:sz w:val="32"/>
          <w:szCs w:val="32"/>
          <w:highlight w:val="none"/>
          <w:lang w:eastAsia="zh-CN"/>
        </w:rPr>
        <w:t>项、</w:t>
      </w:r>
      <w:r>
        <w:rPr>
          <w:rFonts w:hint="eastAsia" w:ascii="仿宋" w:hAnsi="仿宋" w:eastAsia="仿宋"/>
          <w:sz w:val="32"/>
          <w:szCs w:val="32"/>
          <w:highlight w:val="none"/>
        </w:rPr>
        <w:t>文教卫口</w:t>
      </w:r>
      <w:r>
        <w:rPr>
          <w:rFonts w:hint="eastAsia" w:ascii="仿宋" w:hAnsi="仿宋" w:eastAsia="仿宋"/>
          <w:sz w:val="32"/>
          <w:szCs w:val="32"/>
          <w:highlight w:val="none"/>
          <w:lang w:val="en-US" w:eastAsia="zh-CN"/>
        </w:rPr>
        <w:t>2</w:t>
      </w:r>
      <w:r>
        <w:rPr>
          <w:rFonts w:hint="eastAsia" w:ascii="仿宋" w:hAnsi="仿宋" w:eastAsia="仿宋"/>
          <w:sz w:val="32"/>
          <w:szCs w:val="32"/>
          <w:highlight w:val="none"/>
          <w:lang w:eastAsia="zh-CN"/>
        </w:rPr>
        <w:t>项、</w:t>
      </w:r>
      <w:r>
        <w:rPr>
          <w:rFonts w:hint="eastAsia" w:ascii="仿宋" w:hAnsi="仿宋" w:eastAsia="仿宋"/>
          <w:sz w:val="32"/>
          <w:szCs w:val="32"/>
          <w:highlight w:val="none"/>
        </w:rPr>
        <w:t>农口</w:t>
      </w:r>
      <w:r>
        <w:rPr>
          <w:rFonts w:hint="eastAsia" w:ascii="仿宋" w:hAnsi="仿宋" w:eastAsia="仿宋"/>
          <w:sz w:val="32"/>
          <w:szCs w:val="32"/>
          <w:highlight w:val="none"/>
          <w:lang w:val="en-US" w:eastAsia="zh-CN"/>
        </w:rPr>
        <w:t>7</w:t>
      </w:r>
      <w:r>
        <w:rPr>
          <w:rFonts w:hint="eastAsia" w:ascii="仿宋" w:hAnsi="仿宋" w:eastAsia="仿宋"/>
          <w:sz w:val="32"/>
          <w:szCs w:val="32"/>
          <w:highlight w:val="none"/>
          <w:lang w:eastAsia="zh-CN"/>
        </w:rPr>
        <w:t>项、</w:t>
      </w:r>
      <w:r>
        <w:rPr>
          <w:rFonts w:hint="eastAsia" w:ascii="仿宋" w:hAnsi="仿宋" w:eastAsia="仿宋"/>
          <w:sz w:val="32"/>
          <w:szCs w:val="32"/>
          <w:highlight w:val="none"/>
        </w:rPr>
        <w:t>工业口</w:t>
      </w:r>
      <w:r>
        <w:rPr>
          <w:rFonts w:hint="eastAsia" w:ascii="仿宋" w:hAnsi="仿宋" w:eastAsia="仿宋"/>
          <w:sz w:val="32"/>
          <w:szCs w:val="32"/>
          <w:highlight w:val="none"/>
          <w:lang w:val="en-US" w:eastAsia="zh-CN"/>
        </w:rPr>
        <w:t>2</w:t>
      </w:r>
      <w:r>
        <w:rPr>
          <w:rFonts w:hint="eastAsia" w:ascii="仿宋" w:hAnsi="仿宋" w:eastAsia="仿宋"/>
          <w:sz w:val="32"/>
          <w:szCs w:val="32"/>
          <w:highlight w:val="none"/>
          <w:lang w:eastAsia="zh-CN"/>
        </w:rPr>
        <w:t>项、</w:t>
      </w:r>
      <w:r>
        <w:rPr>
          <w:rFonts w:hint="eastAsia" w:ascii="仿宋" w:hAnsi="仿宋" w:eastAsia="仿宋"/>
          <w:sz w:val="32"/>
          <w:szCs w:val="32"/>
          <w:highlight w:val="none"/>
        </w:rPr>
        <w:t>民政</w:t>
      </w:r>
      <w:r>
        <w:rPr>
          <w:rFonts w:hint="eastAsia" w:ascii="仿宋" w:hAnsi="仿宋" w:eastAsia="仿宋"/>
          <w:sz w:val="32"/>
          <w:szCs w:val="32"/>
          <w:highlight w:val="none"/>
          <w:lang w:eastAsia="zh-CN"/>
        </w:rPr>
        <w:t>市监口</w:t>
      </w:r>
      <w:r>
        <w:rPr>
          <w:rFonts w:hint="eastAsia" w:ascii="仿宋" w:hAnsi="仿宋" w:eastAsia="仿宋"/>
          <w:sz w:val="32"/>
          <w:szCs w:val="32"/>
          <w:highlight w:val="none"/>
          <w:lang w:val="en-US" w:eastAsia="zh-CN"/>
        </w:rPr>
        <w:t>1</w:t>
      </w:r>
      <w:r>
        <w:rPr>
          <w:rFonts w:hint="eastAsia" w:ascii="仿宋" w:hAnsi="仿宋" w:eastAsia="仿宋"/>
          <w:sz w:val="32"/>
          <w:szCs w:val="32"/>
          <w:highlight w:val="none"/>
          <w:lang w:eastAsia="zh-CN"/>
        </w:rPr>
        <w:t>项</w:t>
      </w:r>
      <w:r>
        <w:rPr>
          <w:rFonts w:hint="eastAsia" w:ascii="仿宋" w:hAnsi="仿宋" w:eastAsia="仿宋"/>
          <w:sz w:val="32"/>
          <w:szCs w:val="32"/>
          <w:highlight w:val="none"/>
        </w:rPr>
        <w:t>。</w:t>
      </w:r>
      <w:bookmarkStart w:id="0" w:name="OLE_LINK1"/>
      <w:r>
        <w:rPr>
          <w:rFonts w:hint="eastAsia" w:ascii="仿宋" w:hAnsi="仿宋" w:eastAsia="仿宋"/>
          <w:sz w:val="32"/>
          <w:szCs w:val="32"/>
          <w:highlight w:val="none"/>
        </w:rPr>
        <w:t>1-</w:t>
      </w:r>
      <w:r>
        <w:rPr>
          <w:rFonts w:hint="eastAsia" w:ascii="仿宋" w:hAnsi="仿宋" w:eastAsia="仿宋"/>
          <w:sz w:val="32"/>
          <w:szCs w:val="32"/>
          <w:highlight w:val="none"/>
          <w:lang w:val="en-US" w:eastAsia="zh-CN"/>
        </w:rPr>
        <w:t>6</w:t>
      </w:r>
      <w:r>
        <w:rPr>
          <w:rFonts w:hint="eastAsia" w:ascii="仿宋" w:hAnsi="仿宋" w:eastAsia="仿宋"/>
          <w:sz w:val="32"/>
          <w:szCs w:val="32"/>
          <w:highlight w:val="none"/>
        </w:rPr>
        <w:t>月份县政府各线上政务提醒单落实情况统计排名</w:t>
      </w:r>
      <w:bookmarkEnd w:id="0"/>
      <w:r>
        <w:rPr>
          <w:rFonts w:hint="eastAsia" w:ascii="仿宋" w:hAnsi="仿宋" w:eastAsia="仿宋"/>
          <w:sz w:val="32"/>
          <w:szCs w:val="32"/>
          <w:highlight w:val="none"/>
        </w:rPr>
        <w:t>和继续提醒汇总表</w:t>
      </w:r>
      <w:r>
        <w:rPr>
          <w:rFonts w:hint="eastAsia" w:ascii="仿宋" w:hAnsi="仿宋" w:eastAsia="仿宋"/>
          <w:sz w:val="32"/>
          <w:szCs w:val="32"/>
          <w:highlight w:val="none"/>
          <w:lang w:eastAsia="zh-CN"/>
        </w:rPr>
        <w:t>见附件</w:t>
      </w:r>
      <w:r>
        <w:rPr>
          <w:rFonts w:hint="eastAsia" w:ascii="仿宋" w:hAnsi="仿宋" w:eastAsia="仿宋"/>
          <w:sz w:val="32"/>
          <w:szCs w:val="32"/>
          <w:highlight w:val="none"/>
        </w:rPr>
        <w:t>。</w:t>
      </w:r>
    </w:p>
    <w:p>
      <w:pPr>
        <w:pBdr>
          <w:top w:val="none" w:color="auto" w:sz="0" w:space="1"/>
          <w:left w:val="none" w:color="auto" w:sz="0" w:space="4"/>
          <w:bottom w:val="none" w:color="auto" w:sz="0" w:space="1"/>
          <w:right w:val="none" w:color="auto" w:sz="0" w:space="4"/>
        </w:pBdr>
        <w:spacing w:line="560" w:lineRule="exact"/>
        <w:rPr>
          <w:rFonts w:hint="eastAsia" w:ascii="仿宋_GB2312" w:hAnsi="仿宋" w:eastAsia="仿宋_GB2312"/>
          <w:spacing w:val="-4"/>
          <w:sz w:val="32"/>
          <w:szCs w:val="32"/>
        </w:rPr>
      </w:pPr>
    </w:p>
    <w:p>
      <w:pPr>
        <w:pBdr>
          <w:top w:val="none" w:color="auto" w:sz="0" w:space="1"/>
          <w:left w:val="none" w:color="auto" w:sz="0" w:space="4"/>
          <w:bottom w:val="none" w:color="auto" w:sz="0" w:space="1"/>
          <w:right w:val="none" w:color="auto" w:sz="0" w:space="4"/>
        </w:pBdr>
        <w:spacing w:line="560" w:lineRule="exact"/>
        <w:ind w:firstLine="624" w:firstLineChars="200"/>
        <w:rPr>
          <w:rFonts w:hint="eastAsia" w:ascii="仿宋" w:hAnsi="仿宋" w:eastAsia="仿宋"/>
          <w:spacing w:val="-8"/>
          <w:sz w:val="32"/>
          <w:szCs w:val="32"/>
        </w:rPr>
      </w:pPr>
      <w:r>
        <w:rPr>
          <w:rFonts w:hint="eastAsia" w:ascii="仿宋" w:hAnsi="仿宋" w:eastAsia="仿宋"/>
          <w:spacing w:val="-4"/>
          <w:sz w:val="32"/>
          <w:szCs w:val="32"/>
        </w:rPr>
        <w:t>附件：1.</w:t>
      </w:r>
      <w:r>
        <w:rPr>
          <w:rFonts w:hint="eastAsia" w:ascii="仿宋" w:hAnsi="仿宋" w:eastAsia="仿宋"/>
          <w:spacing w:val="-4"/>
          <w:sz w:val="32"/>
          <w:szCs w:val="32"/>
          <w:lang w:val="en-US" w:eastAsia="zh-CN"/>
        </w:rPr>
        <w:t>${month}</w:t>
      </w:r>
      <w:r>
        <w:rPr>
          <w:rFonts w:hint="eastAsia" w:ascii="仿宋" w:hAnsi="仿宋" w:eastAsia="仿宋"/>
          <w:spacing w:val="-8"/>
          <w:sz w:val="32"/>
          <w:szCs w:val="32"/>
        </w:rPr>
        <w:t>月份</w:t>
      </w:r>
      <w:r>
        <w:rPr>
          <w:rFonts w:hint="eastAsia" w:ascii="仿宋" w:hAnsi="仿宋" w:eastAsia="仿宋"/>
          <w:sz w:val="32"/>
          <w:szCs w:val="32"/>
        </w:rPr>
        <w:t>县政府各线上政务提醒单</w:t>
      </w:r>
      <w:r>
        <w:rPr>
          <w:rFonts w:hint="eastAsia" w:ascii="仿宋" w:hAnsi="仿宋" w:eastAsia="仿宋"/>
          <w:spacing w:val="-8"/>
          <w:sz w:val="32"/>
          <w:szCs w:val="32"/>
        </w:rPr>
        <w:t>落实情况统计排名</w:t>
      </w:r>
    </w:p>
    <w:p>
      <w:pPr>
        <w:pBdr>
          <w:top w:val="none" w:color="auto" w:sz="0" w:space="1"/>
          <w:left w:val="none" w:color="auto" w:sz="0" w:space="4"/>
          <w:bottom w:val="none" w:color="auto" w:sz="0" w:space="1"/>
          <w:right w:val="none" w:color="auto" w:sz="0" w:space="4"/>
        </w:pBdr>
        <w:spacing w:line="560" w:lineRule="exact"/>
        <w:ind w:left="1550" w:leftChars="304" w:hanging="912" w:hangingChars="300"/>
        <w:rPr>
          <w:rFonts w:hint="eastAsia" w:ascii="仿宋" w:hAnsi="仿宋" w:eastAsia="仿宋"/>
          <w:spacing w:val="-8"/>
          <w:sz w:val="32"/>
          <w:szCs w:val="32"/>
        </w:rPr>
      </w:pPr>
      <w:r>
        <w:rPr>
          <w:rFonts w:hint="eastAsia" w:ascii="仿宋" w:hAnsi="仿宋" w:eastAsia="仿宋"/>
          <w:spacing w:val="-8"/>
          <w:sz w:val="32"/>
          <w:szCs w:val="32"/>
        </w:rPr>
        <w:t xml:space="preserve">      2.</w:t>
      </w:r>
      <w:r>
        <w:rPr>
          <w:rFonts w:hint="eastAsia" w:ascii="仿宋" w:hAnsi="仿宋" w:eastAsia="仿宋"/>
          <w:spacing w:val="-8"/>
          <w:sz w:val="32"/>
          <w:szCs w:val="32"/>
          <w:lang w:val="en-US" w:eastAsia="zh-CN"/>
        </w:rPr>
        <w:t>${month}</w:t>
      </w:r>
      <w:r>
        <w:rPr>
          <w:rFonts w:hint="eastAsia" w:ascii="仿宋" w:hAnsi="仿宋" w:eastAsia="仿宋"/>
          <w:spacing w:val="-8"/>
          <w:sz w:val="32"/>
          <w:szCs w:val="32"/>
        </w:rPr>
        <w:t>月份</w:t>
      </w:r>
      <w:r>
        <w:rPr>
          <w:rFonts w:hint="eastAsia" w:ascii="仿宋" w:hAnsi="仿宋" w:eastAsia="仿宋"/>
          <w:sz w:val="32"/>
          <w:szCs w:val="32"/>
        </w:rPr>
        <w:t>县政府各线上政务提醒单继续提醒汇总表</w:t>
      </w:r>
    </w:p>
    <w:p>
      <w:pPr>
        <w:pBdr>
          <w:top w:val="none" w:color="auto" w:sz="0" w:space="1"/>
          <w:left w:val="none" w:color="auto" w:sz="0" w:space="4"/>
          <w:bottom w:val="none" w:color="auto" w:sz="0" w:space="1"/>
          <w:right w:val="none" w:color="auto" w:sz="0" w:space="4"/>
        </w:pBdr>
        <w:spacing w:line="560" w:lineRule="exact"/>
        <w:ind w:left="1550" w:leftChars="304" w:hanging="912" w:hangingChars="300"/>
        <w:rPr>
          <w:rFonts w:hint="eastAsia" w:ascii="仿宋_GB2312" w:hAnsi="仿宋" w:eastAsia="仿宋_GB2312"/>
          <w:spacing w:val="-8"/>
          <w:sz w:val="32"/>
          <w:szCs w:val="32"/>
        </w:rPr>
      </w:pPr>
    </w:p>
    <w:p>
      <w:pPr>
        <w:snapToGrid w:val="0"/>
        <w:spacing w:line="600" w:lineRule="exact"/>
        <w:jc w:val="center"/>
        <w:rPr>
          <w:rFonts w:hint="eastAsia" w:ascii="仿宋" w:hAnsi="仿宋"/>
          <w:position w:val="-40"/>
          <w:sz w:val="28"/>
          <w:szCs w:val="28"/>
        </w:rPr>
        <w:sectPr>
          <w:footerReference r:id="rId3" w:type="default"/>
          <w:footerReference r:id="rId4" w:type="even"/>
          <w:pgSz w:w="11907" w:h="16840"/>
          <w:pgMar w:top="2155" w:right="1531" w:bottom="1985" w:left="1531" w:header="851" w:footer="1474" w:gutter="0"/>
          <w:cols w:space="720" w:num="1"/>
          <w:docGrid w:type="lines" w:linePitch="312" w:charSpace="0"/>
        </w:sectPr>
      </w:pPr>
    </w:p>
    <w:p>
      <w:pPr>
        <w:rPr>
          <w:rFonts w:hint="eastAsia" w:ascii="黑体" w:hAnsi="仿宋" w:eastAsia="黑体"/>
          <w:position w:val="-40"/>
          <w:sz w:val="32"/>
          <w:szCs w:val="32"/>
        </w:rPr>
      </w:pPr>
      <w:r>
        <w:rPr>
          <w:rFonts w:hint="eastAsia" w:ascii="黑体" w:hAnsi="仿宋" w:eastAsia="黑体"/>
          <w:position w:val="-40"/>
          <w:sz w:val="32"/>
          <w:szCs w:val="32"/>
        </w:rPr>
        <w:t>附件1</w:t>
      </w:r>
    </w:p>
    <w:p>
      <w:pPr>
        <w:jc w:val="center"/>
        <w:rPr>
          <w:rFonts w:hint="eastAsia" w:ascii="方正小标宋简体" w:hAnsi="方正小标宋简体" w:eastAsia="方正小标宋简体" w:cs="方正小标宋简体"/>
          <w:b w:val="0"/>
          <w:bCs w:val="0"/>
          <w:color w:val="auto"/>
          <w:spacing w:val="-14"/>
          <w:sz w:val="44"/>
          <w:szCs w:val="44"/>
        </w:rPr>
      </w:pPr>
      <w:r>
        <w:rPr>
          <w:rFonts w:hint="eastAsia" w:ascii="方正小标宋简体" w:hAnsi="方正小标宋简体" w:eastAsia="方正小标宋简体" w:cs="方正小标宋简体"/>
          <w:b w:val="0"/>
          <w:bCs w:val="0"/>
          <w:color w:val="auto"/>
          <w:spacing w:val="-14"/>
          <w:sz w:val="44"/>
          <w:szCs w:val="44"/>
          <w:lang w:val="en-US" w:eastAsia="zh-CN"/>
        </w:rPr>
        <w:t>${month}</w:t>
      </w:r>
      <w:r>
        <w:rPr>
          <w:rFonts w:hint="eastAsia" w:ascii="方正小标宋简体" w:hAnsi="方正小标宋简体" w:eastAsia="方正小标宋简体" w:cs="方正小标宋简体"/>
          <w:b w:val="0"/>
          <w:bCs w:val="0"/>
          <w:color w:val="auto"/>
          <w:spacing w:val="-14"/>
          <w:sz w:val="44"/>
          <w:szCs w:val="44"/>
        </w:rPr>
        <w:t>月份</w:t>
      </w:r>
      <w:r>
        <w:rPr>
          <w:rFonts w:hint="eastAsia" w:ascii="方正小标宋简体" w:hAnsi="方正小标宋简体" w:eastAsia="方正小标宋简体" w:cs="方正小标宋简体"/>
          <w:b w:val="0"/>
          <w:bCs w:val="0"/>
          <w:color w:val="auto"/>
          <w:spacing w:val="-14"/>
          <w:sz w:val="44"/>
          <w:szCs w:val="44"/>
          <w:lang w:eastAsia="zh-CN"/>
        </w:rPr>
        <w:t>各副县长</w:t>
      </w:r>
      <w:r>
        <w:rPr>
          <w:rFonts w:hint="eastAsia" w:ascii="方正小标宋简体" w:hAnsi="方正小标宋简体" w:eastAsia="方正小标宋简体" w:cs="方正小标宋简体"/>
          <w:b w:val="0"/>
          <w:bCs w:val="0"/>
          <w:color w:val="auto"/>
          <w:spacing w:val="-14"/>
          <w:sz w:val="44"/>
          <w:szCs w:val="44"/>
        </w:rPr>
        <w:t>政务提醒单落实情况统计排名</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b w:val="0"/>
          <w:bCs w:val="0"/>
          <w:color w:val="auto"/>
          <w:spacing w:val="-8"/>
          <w:sz w:val="36"/>
          <w:szCs w:val="36"/>
          <w:lang w:val="en-US" w:eastAsia="zh-CN"/>
        </w:rPr>
      </w:pPr>
    </w:p>
    <w:tbl>
      <w:tblPr>
        <w:tblStyle w:val="19"/>
        <w:tblW w:w="9051" w:type="dxa"/>
        <w:jc w:val="center"/>
        <w:tblInd w:w="-305" w:type="dxa"/>
        <w:tblLayout w:type="fixed"/>
        <w:tblCellMar>
          <w:top w:w="0" w:type="dxa"/>
          <w:left w:w="0" w:type="dxa"/>
          <w:bottom w:w="0" w:type="dxa"/>
          <w:right w:w="0" w:type="dxa"/>
        </w:tblCellMar>
      </w:tblPr>
      <w:tblGrid>
        <w:gridCol w:w="1254"/>
        <w:gridCol w:w="763"/>
        <w:gridCol w:w="950"/>
        <w:gridCol w:w="1044"/>
        <w:gridCol w:w="987"/>
        <w:gridCol w:w="1159"/>
        <w:gridCol w:w="1229"/>
        <w:gridCol w:w="870"/>
        <w:gridCol w:w="795"/>
      </w:tblGrid>
      <w:tr>
        <w:tblPrEx>
          <w:tblLayout w:type="fixed"/>
          <w:tblCellMar>
            <w:top w:w="0" w:type="dxa"/>
            <w:left w:w="0" w:type="dxa"/>
            <w:bottom w:w="0" w:type="dxa"/>
            <w:right w:w="0" w:type="dxa"/>
          </w:tblCellMar>
        </w:tblPrEx>
        <w:trPr>
          <w:trHeight w:val="283" w:hRule="atLeast"/>
          <w:jc w:val="center"/>
        </w:trPr>
        <w:tc>
          <w:tcPr>
            <w:tcW w:w="125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kern w:val="0"/>
                <w:sz w:val="24"/>
                <w:szCs w:val="24"/>
                <w:u w:val="none"/>
                <w:lang w:val="en-US" w:eastAsia="zh-CN" w:bidi="ar"/>
              </w:rPr>
            </w:pPr>
            <w:r>
              <w:rPr>
                <w:rFonts w:hint="eastAsia" w:ascii="宋体" w:hAnsi="宋体" w:eastAsia="宋体" w:cs="宋体"/>
                <w:b/>
                <w:bCs/>
                <w:i w:val="0"/>
                <w:color w:val="auto"/>
                <w:kern w:val="0"/>
                <w:sz w:val="24"/>
                <w:szCs w:val="24"/>
                <w:u w:val="none"/>
                <w:lang w:val="en-US" w:eastAsia="zh-CN" w:bidi="ar"/>
              </w:rPr>
              <w:t>单位</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sz w:val="24"/>
                <w:szCs w:val="24"/>
                <w:u w:val="none"/>
              </w:rPr>
            </w:pPr>
            <w:r>
              <w:rPr>
                <w:rFonts w:hint="eastAsia" w:ascii="宋体" w:hAnsi="宋体" w:eastAsia="宋体" w:cs="宋体"/>
                <w:b/>
                <w:bCs/>
                <w:i w:val="0"/>
                <w:color w:val="auto"/>
                <w:kern w:val="0"/>
                <w:sz w:val="24"/>
                <w:szCs w:val="24"/>
                <w:u w:val="none"/>
                <w:lang w:val="en-US" w:eastAsia="zh-CN" w:bidi="ar"/>
              </w:rPr>
              <w:t>名称</w:t>
            </w:r>
          </w:p>
        </w:tc>
        <w:tc>
          <w:tcPr>
            <w:tcW w:w="76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kern w:val="0"/>
                <w:sz w:val="24"/>
                <w:szCs w:val="24"/>
                <w:u w:val="none"/>
                <w:lang w:val="en-US" w:eastAsia="zh-CN" w:bidi="ar"/>
              </w:rPr>
            </w:pPr>
            <w:r>
              <w:rPr>
                <w:rFonts w:hint="eastAsia" w:ascii="宋体" w:hAnsi="宋体" w:eastAsia="宋体" w:cs="宋体"/>
                <w:b/>
                <w:bCs/>
                <w:i w:val="0"/>
                <w:color w:val="auto"/>
                <w:kern w:val="0"/>
                <w:sz w:val="24"/>
                <w:szCs w:val="24"/>
                <w:u w:val="none"/>
                <w:lang w:val="en-US" w:eastAsia="zh-CN" w:bidi="ar"/>
              </w:rPr>
              <w:t>总督</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sz w:val="24"/>
                <w:szCs w:val="24"/>
                <w:u w:val="none"/>
              </w:rPr>
            </w:pPr>
            <w:r>
              <w:rPr>
                <w:rFonts w:hint="eastAsia" w:ascii="宋体" w:hAnsi="宋体" w:eastAsia="宋体" w:cs="宋体"/>
                <w:b/>
                <w:bCs/>
                <w:i w:val="0"/>
                <w:color w:val="auto"/>
                <w:kern w:val="0"/>
                <w:sz w:val="24"/>
                <w:szCs w:val="24"/>
                <w:u w:val="none"/>
                <w:lang w:val="en-US" w:eastAsia="zh-CN" w:bidi="ar"/>
              </w:rPr>
              <w:t>办件</w:t>
            </w:r>
          </w:p>
        </w:tc>
        <w:tc>
          <w:tcPr>
            <w:tcW w:w="9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sz w:val="24"/>
                <w:szCs w:val="24"/>
                <w:u w:val="none"/>
              </w:rPr>
            </w:pPr>
            <w:r>
              <w:rPr>
                <w:rFonts w:hint="eastAsia" w:ascii="宋体" w:hAnsi="宋体" w:eastAsia="宋体" w:cs="宋体"/>
                <w:b/>
                <w:bCs/>
                <w:i w:val="0"/>
                <w:color w:val="auto"/>
                <w:kern w:val="0"/>
                <w:sz w:val="24"/>
                <w:szCs w:val="24"/>
                <w:u w:val="none"/>
                <w:lang w:val="en-US" w:eastAsia="zh-CN" w:bidi="ar"/>
              </w:rPr>
              <w:t>已办结(件)</w:t>
            </w:r>
          </w:p>
        </w:tc>
        <w:tc>
          <w:tcPr>
            <w:tcW w:w="104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sz w:val="24"/>
                <w:szCs w:val="24"/>
                <w:u w:val="none"/>
              </w:rPr>
            </w:pPr>
            <w:r>
              <w:rPr>
                <w:rFonts w:hint="eastAsia" w:ascii="宋体" w:hAnsi="宋体" w:eastAsia="宋体" w:cs="宋体"/>
                <w:b/>
                <w:bCs/>
                <w:i w:val="0"/>
                <w:color w:val="auto"/>
                <w:kern w:val="0"/>
                <w:sz w:val="24"/>
                <w:szCs w:val="24"/>
                <w:u w:val="none"/>
                <w:lang w:val="en-US" w:eastAsia="zh-CN" w:bidi="ar"/>
              </w:rPr>
              <w:t>办结率</w:t>
            </w:r>
          </w:p>
        </w:tc>
        <w:tc>
          <w:tcPr>
            <w:tcW w:w="98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sz w:val="24"/>
                <w:szCs w:val="24"/>
                <w:u w:val="none"/>
              </w:rPr>
            </w:pPr>
            <w:r>
              <w:rPr>
                <w:rFonts w:hint="eastAsia" w:ascii="宋体" w:hAnsi="宋体" w:eastAsia="宋体" w:cs="宋体"/>
                <w:b/>
                <w:bCs/>
                <w:i w:val="0"/>
                <w:color w:val="auto"/>
                <w:kern w:val="0"/>
                <w:sz w:val="24"/>
                <w:szCs w:val="24"/>
                <w:u w:val="none"/>
                <w:lang w:val="en-US" w:eastAsia="zh-CN" w:bidi="ar"/>
              </w:rPr>
              <w:t>需要回复(次)</w:t>
            </w:r>
          </w:p>
        </w:tc>
        <w:tc>
          <w:tcPr>
            <w:tcW w:w="115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sz w:val="24"/>
                <w:szCs w:val="24"/>
                <w:u w:val="none"/>
              </w:rPr>
            </w:pPr>
            <w:r>
              <w:rPr>
                <w:rFonts w:hint="eastAsia" w:ascii="宋体" w:hAnsi="宋体" w:eastAsia="宋体" w:cs="宋体"/>
                <w:b/>
                <w:bCs/>
                <w:i w:val="0"/>
                <w:color w:val="auto"/>
                <w:kern w:val="0"/>
                <w:sz w:val="24"/>
                <w:szCs w:val="24"/>
                <w:u w:val="none"/>
                <w:lang w:val="en-US" w:eastAsia="zh-CN" w:bidi="ar"/>
              </w:rPr>
              <w:t>及时回复(次)</w:t>
            </w:r>
          </w:p>
        </w:tc>
        <w:tc>
          <w:tcPr>
            <w:tcW w:w="122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sz w:val="24"/>
                <w:szCs w:val="24"/>
                <w:u w:val="none"/>
              </w:rPr>
            </w:pPr>
            <w:r>
              <w:rPr>
                <w:rFonts w:hint="eastAsia" w:ascii="宋体" w:hAnsi="宋体" w:eastAsia="宋体" w:cs="宋体"/>
                <w:b/>
                <w:bCs/>
                <w:i w:val="0"/>
                <w:color w:val="auto"/>
                <w:kern w:val="0"/>
                <w:sz w:val="24"/>
                <w:szCs w:val="24"/>
                <w:u w:val="none"/>
                <w:lang w:val="en-US" w:eastAsia="zh-CN" w:bidi="ar"/>
              </w:rPr>
              <w:t>回复率</w:t>
            </w:r>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sz w:val="24"/>
                <w:szCs w:val="24"/>
                <w:u w:val="none"/>
              </w:rPr>
            </w:pPr>
            <w:r>
              <w:rPr>
                <w:rFonts w:hint="eastAsia" w:ascii="宋体" w:hAnsi="宋体" w:eastAsia="宋体" w:cs="宋体"/>
                <w:b/>
                <w:bCs/>
                <w:i w:val="0"/>
                <w:color w:val="auto"/>
                <w:kern w:val="0"/>
                <w:sz w:val="24"/>
                <w:szCs w:val="24"/>
                <w:u w:val="none"/>
                <w:lang w:val="en-US" w:eastAsia="zh-CN" w:bidi="ar"/>
              </w:rPr>
              <w:t>总分值</w:t>
            </w:r>
          </w:p>
        </w:tc>
        <w:tc>
          <w:tcPr>
            <w:tcW w:w="7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kern w:val="0"/>
                <w:sz w:val="24"/>
                <w:szCs w:val="24"/>
                <w:u w:val="none"/>
                <w:lang w:val="en-US" w:eastAsia="zh-CN" w:bidi="ar"/>
              </w:rPr>
            </w:pPr>
            <w:r>
              <w:rPr>
                <w:rFonts w:hint="eastAsia" w:ascii="宋体" w:hAnsi="宋体" w:eastAsia="宋体" w:cs="宋体"/>
                <w:b/>
                <w:bCs/>
                <w:i w:val="0"/>
                <w:color w:val="auto"/>
                <w:kern w:val="0"/>
                <w:sz w:val="24"/>
                <w:szCs w:val="24"/>
                <w:u w:val="none"/>
                <w:lang w:val="en-US" w:eastAsia="zh-CN" w:bidi="ar"/>
              </w:rPr>
              <w:t>综合</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auto"/>
                <w:sz w:val="24"/>
                <w:szCs w:val="24"/>
                <w:u w:val="none"/>
              </w:rPr>
            </w:pPr>
            <w:r>
              <w:rPr>
                <w:rFonts w:hint="eastAsia" w:ascii="宋体" w:hAnsi="宋体" w:eastAsia="宋体" w:cs="宋体"/>
                <w:b/>
                <w:bCs/>
                <w:i w:val="0"/>
                <w:color w:val="auto"/>
                <w:kern w:val="0"/>
                <w:sz w:val="24"/>
                <w:szCs w:val="24"/>
                <w:u w:val="none"/>
                <w:lang w:val="en-US" w:eastAsia="zh-CN" w:bidi="ar"/>
              </w:rPr>
              <w:t>排名</w:t>
            </w:r>
            <w:r>
              <w:rPr>
                <w:rFonts w:hint="eastAsia"/>
                <w:vertAlign w:val="baseline"/>
                <w:lang w:val="en-US" w:eastAsia="zh-CN"/>
              </w:rPr>
              <w:t xml:space="preserve"> &lt;#list lsqkList as bean&gt;</w:t>
            </w:r>
          </w:p>
        </w:tc>
      </w:tr>
      <w:tr>
        <w:tblPrEx>
          <w:tblLayout w:type="fixed"/>
          <w:tblCellMar>
            <w:top w:w="0" w:type="dxa"/>
            <w:left w:w="0" w:type="dxa"/>
            <w:bottom w:w="0" w:type="dxa"/>
            <w:right w:w="0" w:type="dxa"/>
          </w:tblCellMar>
        </w:tblPrEx>
        <w:trPr>
          <w:trHeight w:val="567" w:hRule="atLeast"/>
          <w:jc w:val="center"/>
        </w:trPr>
        <w:tc>
          <w:tcPr>
            <w:tcW w:w="125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w:t>
            </w:r>
            <w:r>
              <w:rPr>
                <w:rFonts w:hint="eastAsia" w:ascii="宋体" w:hAnsi="宋体" w:cs="宋体"/>
                <w:i w:val="0"/>
                <w:color w:val="auto"/>
                <w:sz w:val="24"/>
                <w:szCs w:val="24"/>
                <w:u w:val="none"/>
                <w:lang w:val="en-US" w:eastAsia="zh-CN"/>
              </w:rPr>
              <w:t>bean.</w:t>
            </w:r>
            <w:r>
              <w:rPr>
                <w:rFonts w:hint="eastAsia" w:ascii="宋体" w:hAnsi="宋体" w:eastAsia="宋体" w:cs="宋体"/>
                <w:i w:val="0"/>
                <w:color w:val="auto"/>
                <w:sz w:val="24"/>
                <w:szCs w:val="24"/>
                <w:u w:val="none"/>
                <w:lang w:val="en-US" w:eastAsia="zh-CN"/>
              </w:rPr>
              <w:t>name}</w:t>
            </w:r>
          </w:p>
        </w:tc>
        <w:tc>
          <w:tcPr>
            <w:tcW w:w="76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w:t>
            </w:r>
            <w:r>
              <w:rPr>
                <w:rFonts w:hint="eastAsia" w:ascii="宋体" w:hAnsi="宋体" w:cs="宋体"/>
                <w:i w:val="0"/>
                <w:color w:val="auto"/>
                <w:sz w:val="24"/>
                <w:szCs w:val="24"/>
                <w:u w:val="none"/>
                <w:lang w:val="en-US" w:eastAsia="zh-CN"/>
              </w:rPr>
              <w:t>bean.</w:t>
            </w:r>
            <w:r>
              <w:rPr>
                <w:rFonts w:hint="eastAsia" w:ascii="宋体" w:hAnsi="宋体" w:eastAsia="宋体" w:cs="宋体"/>
                <w:i w:val="0"/>
                <w:color w:val="auto"/>
                <w:sz w:val="24"/>
                <w:szCs w:val="24"/>
                <w:u w:val="none"/>
                <w:lang w:val="en-US" w:eastAsia="zh-CN"/>
              </w:rPr>
              <w:t>zdbjs}</w:t>
            </w:r>
          </w:p>
        </w:tc>
        <w:tc>
          <w:tcPr>
            <w:tcW w:w="9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w:t>
            </w:r>
            <w:r>
              <w:rPr>
                <w:rFonts w:hint="eastAsia" w:ascii="宋体" w:hAnsi="宋体" w:cs="宋体"/>
                <w:i w:val="0"/>
                <w:color w:val="auto"/>
                <w:sz w:val="24"/>
                <w:szCs w:val="24"/>
                <w:u w:val="none"/>
                <w:lang w:val="en-US" w:eastAsia="zh-CN"/>
              </w:rPr>
              <w:t>bean.</w:t>
            </w:r>
            <w:r>
              <w:rPr>
                <w:rFonts w:hint="eastAsia" w:ascii="宋体" w:hAnsi="宋体" w:eastAsia="宋体" w:cs="宋体"/>
                <w:i w:val="0"/>
                <w:color w:val="auto"/>
                <w:sz w:val="24"/>
                <w:szCs w:val="24"/>
                <w:u w:val="none"/>
                <w:lang w:val="en-US" w:eastAsia="zh-CN"/>
              </w:rPr>
              <w:t>y</w:t>
            </w:r>
            <w:r>
              <w:rPr>
                <w:rFonts w:hint="eastAsia" w:ascii="宋体" w:hAnsi="宋体" w:cs="宋体"/>
                <w:i w:val="0"/>
                <w:color w:val="auto"/>
                <w:sz w:val="24"/>
                <w:szCs w:val="24"/>
                <w:u w:val="none"/>
                <w:lang w:val="en-US" w:eastAsia="zh-CN"/>
              </w:rPr>
              <w:t>bj</w:t>
            </w:r>
            <w:r>
              <w:rPr>
                <w:rFonts w:hint="eastAsia" w:ascii="宋体" w:hAnsi="宋体" w:eastAsia="宋体" w:cs="宋体"/>
                <w:i w:val="0"/>
                <w:color w:val="auto"/>
                <w:sz w:val="24"/>
                <w:szCs w:val="24"/>
                <w:u w:val="none"/>
                <w:lang w:val="en-US" w:eastAsia="zh-CN"/>
              </w:rPr>
              <w:t>js}</w:t>
            </w:r>
          </w:p>
        </w:tc>
        <w:tc>
          <w:tcPr>
            <w:tcW w:w="104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w:t>
            </w:r>
            <w:r>
              <w:rPr>
                <w:rFonts w:hint="eastAsia" w:ascii="宋体" w:hAnsi="宋体" w:cs="宋体"/>
                <w:i w:val="0"/>
                <w:color w:val="auto"/>
                <w:sz w:val="24"/>
                <w:szCs w:val="24"/>
                <w:u w:val="none"/>
                <w:lang w:val="en-US" w:eastAsia="zh-CN"/>
              </w:rPr>
              <w:t>bean.</w:t>
            </w:r>
            <w:r>
              <w:rPr>
                <w:rFonts w:hint="eastAsia" w:ascii="宋体" w:hAnsi="宋体" w:eastAsia="宋体" w:cs="宋体"/>
                <w:i w:val="0"/>
                <w:color w:val="auto"/>
                <w:sz w:val="24"/>
                <w:szCs w:val="24"/>
                <w:u w:val="none"/>
                <w:lang w:val="en-US" w:eastAsia="zh-CN"/>
              </w:rPr>
              <w:t>ybjv}</w:t>
            </w:r>
          </w:p>
        </w:tc>
        <w:tc>
          <w:tcPr>
            <w:tcW w:w="98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w:t>
            </w:r>
            <w:r>
              <w:rPr>
                <w:rFonts w:hint="eastAsia" w:ascii="宋体" w:hAnsi="宋体" w:cs="宋体"/>
                <w:i w:val="0"/>
                <w:color w:val="auto"/>
                <w:sz w:val="24"/>
                <w:szCs w:val="24"/>
                <w:u w:val="none"/>
                <w:lang w:val="en-US" w:eastAsia="zh-CN"/>
              </w:rPr>
              <w:t>bean.</w:t>
            </w:r>
            <w:r>
              <w:rPr>
                <w:rFonts w:hint="eastAsia" w:ascii="宋体" w:hAnsi="宋体" w:eastAsia="宋体" w:cs="宋体"/>
                <w:i w:val="0"/>
                <w:color w:val="auto"/>
                <w:sz w:val="24"/>
                <w:szCs w:val="24"/>
                <w:u w:val="none"/>
                <w:lang w:val="en-US" w:eastAsia="zh-CN"/>
              </w:rPr>
              <w:t>xyhfcs}</w:t>
            </w:r>
          </w:p>
        </w:tc>
        <w:tc>
          <w:tcPr>
            <w:tcW w:w="115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w:t>
            </w:r>
            <w:r>
              <w:rPr>
                <w:rFonts w:hint="eastAsia" w:ascii="宋体" w:hAnsi="宋体" w:cs="宋体"/>
                <w:i w:val="0"/>
                <w:color w:val="auto"/>
                <w:sz w:val="24"/>
                <w:szCs w:val="24"/>
                <w:u w:val="none"/>
                <w:lang w:val="en-US" w:eastAsia="zh-CN"/>
              </w:rPr>
              <w:t>bean.</w:t>
            </w:r>
            <w:r>
              <w:rPr>
                <w:rFonts w:hint="eastAsia" w:ascii="宋体" w:hAnsi="宋体" w:eastAsia="宋体" w:cs="宋体"/>
                <w:i w:val="0"/>
                <w:color w:val="auto"/>
                <w:sz w:val="24"/>
                <w:szCs w:val="24"/>
                <w:u w:val="none"/>
                <w:lang w:val="en-US" w:eastAsia="zh-CN"/>
              </w:rPr>
              <w:t>jshf}</w:t>
            </w:r>
          </w:p>
        </w:tc>
        <w:tc>
          <w:tcPr>
            <w:tcW w:w="122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w:t>
            </w:r>
            <w:r>
              <w:rPr>
                <w:rFonts w:hint="eastAsia" w:ascii="宋体" w:hAnsi="宋体" w:cs="宋体"/>
                <w:i w:val="0"/>
                <w:color w:val="auto"/>
                <w:sz w:val="24"/>
                <w:szCs w:val="24"/>
                <w:u w:val="none"/>
                <w:lang w:val="en-US" w:eastAsia="zh-CN"/>
              </w:rPr>
              <w:t>bean.</w:t>
            </w:r>
            <w:r>
              <w:rPr>
                <w:rFonts w:hint="eastAsia" w:ascii="宋体" w:hAnsi="宋体" w:eastAsia="宋体" w:cs="宋体"/>
                <w:i w:val="0"/>
                <w:color w:val="auto"/>
                <w:sz w:val="24"/>
                <w:szCs w:val="24"/>
                <w:u w:val="none"/>
                <w:lang w:val="en-US" w:eastAsia="zh-CN"/>
              </w:rPr>
              <w:t>hfv}</w:t>
            </w:r>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w:t>
            </w:r>
            <w:r>
              <w:rPr>
                <w:rFonts w:hint="eastAsia" w:ascii="宋体" w:hAnsi="宋体" w:cs="宋体"/>
                <w:i w:val="0"/>
                <w:color w:val="auto"/>
                <w:sz w:val="24"/>
                <w:szCs w:val="24"/>
                <w:u w:val="none"/>
                <w:lang w:val="en-US" w:eastAsia="zh-CN"/>
              </w:rPr>
              <w:t>bean.</w:t>
            </w:r>
            <w:r>
              <w:rPr>
                <w:rFonts w:hint="eastAsia" w:ascii="宋体" w:hAnsi="宋体" w:eastAsia="宋体" w:cs="宋体"/>
                <w:i w:val="0"/>
                <w:color w:val="auto"/>
                <w:sz w:val="24"/>
                <w:szCs w:val="24"/>
                <w:u w:val="none"/>
                <w:lang w:val="en-US" w:eastAsia="zh-CN"/>
              </w:rPr>
              <w:t>zfz}</w:t>
            </w:r>
          </w:p>
        </w:tc>
        <w:tc>
          <w:tcPr>
            <w:tcW w:w="7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1</w:t>
            </w:r>
            <w:r>
              <w:rPr>
                <w:rFonts w:hint="eastAsia" w:ascii="宋体" w:hAnsi="宋体" w:cs="宋体"/>
                <w:vertAlign w:val="baseline"/>
                <w:lang w:val="en-US" w:eastAsia="zh-CN"/>
              </w:rPr>
              <w:t>&lt;/#list&gt;</w:t>
            </w:r>
          </w:p>
        </w:tc>
      </w:tr>
    </w:tbl>
    <w:p>
      <w:pPr>
        <w:spacing w:line="600" w:lineRule="exact"/>
        <w:jc w:val="center"/>
        <w:rPr>
          <w:rFonts w:hint="eastAsia" w:ascii="方正小标宋简体" w:hAnsi="宋体" w:eastAsia="方正小标宋简体" w:cs="宋体"/>
          <w:color w:val="000000"/>
          <w:kern w:val="0"/>
          <w:sz w:val="44"/>
          <w:szCs w:val="44"/>
          <w:lang w:bidi="ar"/>
        </w:rPr>
      </w:pPr>
    </w:p>
    <w:p>
      <w:pPr>
        <w:spacing w:line="600" w:lineRule="exact"/>
        <w:jc w:val="center"/>
        <w:rPr>
          <w:rFonts w:hint="eastAsia" w:ascii="方正小标宋简体" w:hAnsi="宋体" w:eastAsia="方正小标宋简体" w:cs="宋体"/>
          <w:color w:val="000000"/>
          <w:kern w:val="0"/>
          <w:sz w:val="44"/>
          <w:szCs w:val="44"/>
          <w:lang w:bidi="ar"/>
        </w:rPr>
        <w:sectPr>
          <w:pgSz w:w="11907" w:h="16840"/>
          <w:pgMar w:top="1985" w:right="1531" w:bottom="2155" w:left="1531" w:header="851" w:footer="1474" w:gutter="0"/>
          <w:cols w:space="720" w:num="1"/>
          <w:docGrid w:type="linesAndChars" w:linePitch="312" w:charSpace="0"/>
        </w:sectPr>
      </w:pPr>
    </w:p>
    <w:p>
      <w:pPr>
        <w:rPr>
          <w:rFonts w:hint="eastAsia" w:ascii="黑体" w:hAnsi="仿宋" w:eastAsia="黑体"/>
          <w:position w:val="-40"/>
          <w:sz w:val="32"/>
          <w:szCs w:val="32"/>
        </w:rPr>
      </w:pPr>
      <w:r>
        <w:rPr>
          <w:rFonts w:hint="eastAsia" w:ascii="黑体" w:hAnsi="仿宋" w:eastAsia="黑体"/>
          <w:position w:val="-40"/>
          <w:sz w:val="32"/>
          <w:szCs w:val="32"/>
        </w:rPr>
        <w:t>附件2</w:t>
      </w:r>
    </w:p>
    <w:p>
      <w:pPr>
        <w:jc w:val="center"/>
        <w:rPr>
          <w:rFonts w:hint="eastAsia" w:ascii="方正小标宋简体" w:hAnsi="方正小标宋简体" w:eastAsia="方正小标宋简体" w:cs="方正小标宋简体"/>
          <w:b w:val="0"/>
          <w:bCs/>
          <w:color w:val="000000"/>
          <w:kern w:val="0"/>
          <w:sz w:val="44"/>
          <w:szCs w:val="44"/>
          <w:lang w:bidi="ar"/>
        </w:rPr>
      </w:pPr>
      <w:r>
        <w:rPr>
          <w:rFonts w:hint="eastAsia" w:ascii="方正小标宋简体" w:hAnsi="方正小标宋简体" w:eastAsia="方正小标宋简体" w:cs="方正小标宋简体"/>
          <w:b w:val="0"/>
          <w:bCs/>
          <w:color w:val="000000"/>
          <w:kern w:val="0"/>
          <w:sz w:val="44"/>
          <w:szCs w:val="44"/>
          <w:lang w:val="en-US" w:eastAsia="zh-CN" w:bidi="ar"/>
        </w:rPr>
        <w:t>${month}</w:t>
      </w:r>
      <w:r>
        <w:rPr>
          <w:rFonts w:hint="eastAsia" w:ascii="方正小标宋简体" w:hAnsi="方正小标宋简体" w:eastAsia="方正小标宋简体" w:cs="方正小标宋简体"/>
          <w:b w:val="0"/>
          <w:bCs/>
          <w:color w:val="000000"/>
          <w:kern w:val="0"/>
          <w:sz w:val="44"/>
          <w:szCs w:val="44"/>
          <w:lang w:bidi="ar"/>
        </w:rPr>
        <w:t>月份县政府各线上政务提醒单继续提醒汇总表</w:t>
      </w:r>
      <w:r>
        <w:rPr>
          <w:rFonts w:hint="eastAsia" w:ascii="方正小标宋简体" w:hAnsi="方正小标宋简体" w:eastAsia="方正小标宋简体" w:cs="方正小标宋简体"/>
          <w:b w:val="0"/>
          <w:bCs/>
          <w:color w:val="000000"/>
          <w:kern w:val="0"/>
          <w:sz w:val="44"/>
          <w:szCs w:val="44"/>
          <w:lang w:eastAsia="zh-CN" w:bidi="ar"/>
        </w:rPr>
        <w:t>（一）</w:t>
      </w:r>
    </w:p>
    <w:tbl>
      <w:tblPr>
        <w:tblStyle w:val="19"/>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仿宋" w:hAnsi="仿宋" w:eastAsia="仿宋" w:cs="仿宋"/>
                <w:b/>
                <w:bCs/>
                <w:kern w:val="0"/>
              </w:rPr>
            </w:pPr>
            <w:r>
              <w:rPr>
                <w:rFonts w:hint="eastAsia" w:ascii="仿宋" w:hAnsi="仿宋" w:eastAsia="仿宋" w:cs="仿宋"/>
                <w:b/>
                <w:bCs/>
                <w:kern w:val="0"/>
              </w:rPr>
              <w:t>序号</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rPr>
              <w:t>政务活动</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rPr>
              <w:t>议程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rPr>
              <w:t>要求事项</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lang w:eastAsia="zh-CN"/>
              </w:rPr>
            </w:pPr>
            <w:r>
              <w:rPr>
                <w:rFonts w:hint="eastAsia" w:ascii="仿宋" w:hAnsi="仿宋" w:eastAsia="仿宋" w:cs="仿宋"/>
                <w:b/>
                <w:bCs/>
                <w:kern w:val="0"/>
                <w:lang w:eastAsia="zh-CN"/>
              </w:rPr>
              <w:t>牵头领导</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rPr>
            </w:pPr>
            <w:r>
              <w:rPr>
                <w:rFonts w:hint="eastAsia" w:ascii="仿宋" w:hAnsi="仿宋" w:eastAsia="仿宋" w:cs="仿宋"/>
                <w:b/>
                <w:bCs/>
                <w:kern w:val="0"/>
              </w:rPr>
              <w:t>责任单位</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lang w:val="en-US" w:eastAsia="zh-CN"/>
              </w:rPr>
              <w:t>截至上月</w:t>
            </w:r>
            <w:r>
              <w:rPr>
                <w:rFonts w:hint="eastAsia" w:ascii="仿宋" w:hAnsi="仿宋" w:eastAsia="仿宋" w:cs="仿宋"/>
                <w:b/>
                <w:bCs/>
              </w:rPr>
              <w:t>进展情况</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lang w:val="en-US" w:eastAsia="zh-CN"/>
              </w:rPr>
              <w:t>6</w:t>
            </w:r>
            <w:r>
              <w:rPr>
                <w:rFonts w:hint="eastAsia" w:ascii="仿宋" w:hAnsi="仿宋" w:eastAsia="仿宋" w:cs="仿宋"/>
                <w:b/>
                <w:bCs/>
              </w:rPr>
              <w:t>月进展情况</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color w:val="auto"/>
              </w:rPr>
            </w:pPr>
            <w:r>
              <w:rPr>
                <w:rFonts w:hint="eastAsia" w:ascii="仿宋" w:hAnsi="仿宋" w:eastAsia="仿宋" w:cs="仿宋"/>
                <w:b/>
                <w:bCs/>
                <w:color w:val="auto"/>
              </w:rPr>
              <w:t>督办</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rPr>
            </w:pPr>
            <w:r>
              <w:rPr>
                <w:rFonts w:hint="eastAsia" w:ascii="仿宋" w:hAnsi="仿宋" w:eastAsia="仿宋" w:cs="仿宋"/>
                <w:b/>
                <w:bCs/>
                <w:color w:val="auto"/>
              </w:rPr>
              <w:t>意见</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kern w:val="0"/>
              </w:rPr>
            </w:pPr>
            <w:r>
              <w:rPr>
                <w:rFonts w:hint="eastAsia" w:ascii="仿宋" w:hAnsi="仿宋" w:eastAsia="仿宋" w:cs="仿宋"/>
                <w:b/>
                <w:bCs/>
                <w:color w:val="auto"/>
                <w:kern w:val="0"/>
              </w:rPr>
              <w:t>备注</w:t>
            </w:r>
            <w:r>
              <w:rPr>
                <w:rFonts w:hint="eastAsia"/>
                <w:vertAlign w:val="baseline"/>
                <w:lang w:val="en-US" w:eastAsia="zh-CN"/>
              </w:rPr>
              <w:t>&lt;#list zwtxList as bean&gt;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numPr>
                <w:ilvl w:val="0"/>
                <w:numId w:val="1"/>
              </w:numPr>
              <w:suppressLineNumbers w:val="0"/>
              <w:autoSpaceDE w:val="0"/>
              <w:spacing w:before="0" w:beforeAutospacing="0" w:after="0" w:afterAutospacing="0" w:line="280" w:lineRule="exact"/>
              <w:ind w:left="425" w:leftChars="0" w:right="0" w:rightChars="0" w:hanging="425" w:firstLineChars="0"/>
              <w:jc w:val="right"/>
              <w:textAlignment w:val="center"/>
              <w:rPr>
                <w:rFonts w:hint="eastAsia" w:ascii="仿宋" w:hAnsi="仿宋" w:eastAsia="仿宋" w:cs="仿宋"/>
                <w:color w:val="auto"/>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${bean.hybt}</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kern w:val="0"/>
                <w:sz w:val="22"/>
                <w:szCs w:val="22"/>
                <w:lang w:val="en-US" w:eastAsia="zh-CN"/>
              </w:rPr>
              <w:t>（${bean.time}）</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lang w:val="en-US" w:eastAsia="zh-CN"/>
              </w:rPr>
            </w:pPr>
            <w:r>
              <w:rPr>
                <w:rFonts w:hint="eastAsia" w:ascii="仿宋" w:hAnsi="仿宋" w:eastAsia="仿宋" w:cs="仿宋"/>
                <w:color w:val="auto"/>
                <w:sz w:val="22"/>
                <w:szCs w:val="22"/>
                <w:lang w:val="en-US" w:eastAsia="zh-CN"/>
              </w:rPr>
              <w:t>${bean.title}</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lang w:val="en-US" w:eastAsia="zh-CN"/>
              </w:rPr>
            </w:pPr>
            <w:r>
              <w:rPr>
                <w:rFonts w:hint="eastAsia" w:ascii="仿宋" w:hAnsi="仿宋" w:eastAsia="仿宋" w:cs="仿宋"/>
                <w:color w:val="auto"/>
                <w:sz w:val="22"/>
                <w:szCs w:val="22"/>
                <w:lang w:val="en-US" w:eastAsia="zh-CN"/>
              </w:rPr>
              <w:t>${bean.details}</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${bean.qtperson}</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${bean.qtdepname}</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lang w:val="en-US" w:eastAsia="zh-CN"/>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bean.fk as fkbean&gt;</w:t>
            </w:r>
          </w:p>
          <w:p>
            <w:pPr>
              <w:keepNext w:val="0"/>
              <w:keepLines w:val="0"/>
              <w:widowControl/>
              <w:suppressLineNumbers w:val="0"/>
              <w:autoSpaceDE w:val="0"/>
              <w:spacing w:before="0" w:beforeAutospacing="0" w:after="0" w:afterAutospacing="0" w:line="280" w:lineRule="exact"/>
              <w:ind w:left="0" w:right="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b/>
                <w:bCs/>
                <w:color w:val="auto"/>
                <w:sz w:val="22"/>
                <w:szCs w:val="22"/>
                <w:highlight w:val="none"/>
                <w:shd w:val="clear" w:color="auto" w:fill="auto"/>
                <w:lang w:val="en-US" w:eastAsia="zh-CN"/>
              </w:rPr>
              <w:t>${fkbean.flagname}</w:t>
            </w:r>
            <w:bookmarkStart w:id="1" w:name="_GoBack"/>
            <w:bookmarkEnd w:id="1"/>
            <w:r>
              <w:rPr>
                <w:rFonts w:hint="eastAsia" w:ascii="仿宋" w:hAnsi="仿宋" w:eastAsia="仿宋" w:cs="仿宋"/>
                <w:b/>
                <w:bCs/>
                <w:color w:val="auto"/>
                <w:kern w:val="0"/>
                <w:sz w:val="22"/>
                <w:szCs w:val="22"/>
                <w:lang w:eastAsia="zh-CN"/>
              </w:rPr>
              <w:t>反馈</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${fkbean.lsqk}</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rPr>
                <w:rFonts w:hint="eastAsia" w:ascii="仿宋" w:hAnsi="仿宋" w:eastAsia="仿宋" w:cs="仿宋"/>
                <w:b w:val="0"/>
                <w:bCs w:val="0"/>
                <w:color w:val="auto"/>
                <w:kern w:val="0"/>
                <w:sz w:val="22"/>
                <w:szCs w:val="22"/>
                <w:lang w:eastAsia="zh-CN"/>
              </w:rPr>
            </w:pPr>
            <w:r>
              <w:rPr>
                <w:rFonts w:hint="eastAsia" w:ascii="仿宋" w:hAnsi="仿宋" w:eastAsia="仿宋" w:cs="仿宋"/>
                <w:b w:val="0"/>
                <w:bCs w:val="0"/>
                <w:color w:val="auto"/>
                <w:kern w:val="0"/>
                <w:sz w:val="22"/>
                <w:szCs w:val="22"/>
                <w:lang w:eastAsia="zh-CN"/>
              </w:rPr>
              <w:t>存在问题：</w:t>
            </w:r>
            <w:r>
              <w:rPr>
                <w:rFonts w:hint="eastAsia" w:ascii="仿宋" w:hAnsi="仿宋" w:eastAsia="仿宋" w:cs="仿宋"/>
                <w:b w:val="0"/>
                <w:bCs w:val="0"/>
                <w:color w:val="auto"/>
                <w:kern w:val="0"/>
                <w:sz w:val="22"/>
                <w:szCs w:val="22"/>
                <w:lang w:val="en-US" w:eastAsia="zh-CN"/>
              </w:rPr>
              <w:t>${fkbean.problem}</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rPr>
                <w:rFonts w:hint="eastAsia" w:ascii="仿宋" w:hAnsi="仿宋" w:eastAsia="仿宋" w:cs="仿宋"/>
                <w:color w:val="auto"/>
                <w:sz w:val="22"/>
                <w:szCs w:val="22"/>
                <w:lang w:val="en-US" w:eastAsia="zh-CN"/>
              </w:rPr>
            </w:pPr>
            <w:r>
              <w:rPr>
                <w:rFonts w:hint="eastAsia" w:ascii="仿宋" w:hAnsi="仿宋" w:eastAsia="仿宋" w:cs="仿宋"/>
                <w:b w:val="0"/>
                <w:bCs w:val="0"/>
                <w:color w:val="auto"/>
                <w:kern w:val="0"/>
                <w:sz w:val="22"/>
                <w:szCs w:val="22"/>
                <w:lang w:eastAsia="zh-CN"/>
              </w:rPr>
              <w:t>下步思路：</w:t>
            </w:r>
            <w:r>
              <w:rPr>
                <w:rFonts w:hint="eastAsia" w:ascii="仿宋" w:hAnsi="仿宋" w:eastAsia="仿宋" w:cs="仿宋"/>
                <w:b w:val="0"/>
                <w:bCs w:val="0"/>
                <w:color w:val="auto"/>
                <w:kern w:val="0"/>
                <w:sz w:val="22"/>
                <w:szCs w:val="22"/>
                <w:lang w:val="en-US" w:eastAsia="zh-CN"/>
              </w:rPr>
              <w:t>${fkbean.xbsl}</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lang w:val="en-US" w:eastAsia="zh-CN"/>
              </w:rPr>
            </w:pPr>
            <w:r>
              <w:rPr>
                <w:rFonts w:hint="eastAsia" w:ascii="仿宋" w:hAnsi="仿宋" w:eastAsia="仿宋" w:cs="仿宋"/>
                <w:color w:val="auto"/>
                <w:sz w:val="22"/>
                <w:szCs w:val="22"/>
                <w:lang w:val="en-US" w:eastAsia="zh-CN"/>
              </w:rPr>
              <w:t>&lt;/#list&gt;</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rPr>
            </w:pPr>
            <w:r>
              <w:rPr>
                <w:rFonts w:hint="eastAsia" w:ascii="仿宋" w:hAnsi="仿宋" w:eastAsia="仿宋" w:cs="仿宋"/>
                <w:color w:val="auto"/>
                <w:sz w:val="22"/>
                <w:szCs w:val="22"/>
                <w:lang w:val="en-US" w:eastAsia="zh-CN"/>
              </w:rPr>
              <w:t>${bean.dbzt}</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right="0" w:rightChars="0"/>
              <w:jc w:val="both"/>
              <w:textAlignment w:val="center"/>
              <w:rPr>
                <w:rFonts w:hint="eastAsia" w:ascii="仿宋" w:hAnsi="仿宋" w:eastAsia="仿宋" w:cs="仿宋"/>
                <w:b/>
                <w:bCs/>
                <w:color w:val="auto"/>
                <w:kern w:val="0"/>
                <w:lang w:val="en-US"/>
              </w:rPr>
            </w:pPr>
            <w:r>
              <w:rPr>
                <w:rFonts w:hint="eastAsia" w:ascii="仿宋" w:hAnsi="仿宋" w:eastAsia="仿宋" w:cs="仿宋"/>
                <w:color w:val="auto"/>
                <w:sz w:val="22"/>
                <w:szCs w:val="22"/>
                <w:lang w:val="en-US" w:eastAsia="zh-CN"/>
              </w:rPr>
              <w:t>${bean.bz}&lt;/#list&gt;</w:t>
            </w:r>
          </w:p>
        </w:tc>
      </w:tr>
    </w:tbl>
    <w:p>
      <w:pPr>
        <w:rPr>
          <w:rFonts w:hint="eastAsia" w:ascii="方正小标宋简体" w:hAnsi="宋体" w:eastAsia="方正小标宋简体" w:cs="宋体"/>
          <w:color w:val="auto"/>
          <w:kern w:val="0"/>
          <w:sz w:val="44"/>
          <w:szCs w:val="44"/>
          <w:lang w:bidi="ar"/>
        </w:rPr>
        <w:sectPr>
          <w:pgSz w:w="16840" w:h="11907" w:orient="landscape"/>
          <w:pgMar w:top="1531" w:right="1985" w:bottom="1531" w:left="2155" w:header="851" w:footer="1474" w:gutter="0"/>
          <w:cols w:space="720" w:num="1"/>
          <w:docGrid w:type="linesAndChars" w:linePitch="312" w:charSpace="0"/>
        </w:sect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rPr>
          <w:rFonts w:hint="eastAsia" w:ascii="仿宋" w:hAnsi="仿宋"/>
          <w:color w:val="auto"/>
          <w:position w:val="-40"/>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仿宋" w:hAnsi="仿宋"/>
          <w:color w:val="auto"/>
          <w:position w:val="-40"/>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仿宋" w:hAnsi="仿宋"/>
          <w:color w:val="auto"/>
          <w:position w:val="-40"/>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仿宋" w:hAnsi="仿宋"/>
          <w:color w:val="auto"/>
          <w:position w:val="-40"/>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仿宋" w:hAnsi="仿宋"/>
          <w:position w:val="-40"/>
          <w:sz w:val="28"/>
          <w:szCs w:val="28"/>
        </w:rPr>
      </w:pPr>
    </w:p>
    <w:p>
      <w:pPr>
        <w:snapToGrid w:val="0"/>
        <w:spacing w:line="120" w:lineRule="auto"/>
        <w:rPr>
          <w:rFonts w:hint="eastAsia" w:ascii="仿宋" w:hAnsi="仿宋" w:eastAsia="仿宋"/>
          <w:spacing w:val="-4"/>
          <w:sz w:val="32"/>
          <w:szCs w:val="32"/>
        </w:rPr>
      </w:pPr>
    </w:p>
    <w:p>
      <w:pPr>
        <w:snapToGrid w:val="0"/>
        <w:spacing w:line="120" w:lineRule="auto"/>
        <w:rPr>
          <w:rFonts w:hint="eastAsia" w:ascii="仿宋_GB2312" w:hAnsi="仿宋" w:eastAsia="仿宋_GB2312"/>
          <w:spacing w:val="-4"/>
          <w:sz w:val="32"/>
          <w:szCs w:val="32"/>
        </w:rPr>
      </w:pPr>
    </w:p>
    <w:p>
      <w:pPr>
        <w:snapToGrid w:val="0"/>
        <w:spacing w:line="120" w:lineRule="auto"/>
        <w:rPr>
          <w:rFonts w:hint="eastAsia" w:ascii="仿宋_GB2312" w:hAnsi="仿宋" w:eastAsia="仿宋_GB2312"/>
          <w:spacing w:val="-4"/>
          <w:sz w:val="32"/>
          <w:szCs w:val="32"/>
        </w:rPr>
      </w:pPr>
      <w:r>
        <w:rPr>
          <w:rFonts w:hint="eastAsia" w:ascii="仿宋_GB2312" w:hAnsi="仿宋" w:eastAsia="仿宋_GB2312"/>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33655</wp:posOffset>
                </wp:positionV>
                <wp:extent cx="5600700" cy="0"/>
                <wp:effectExtent l="0" t="0" r="0" b="0"/>
                <wp:wrapNone/>
                <wp:docPr id="3" name="Line 26"/>
                <wp:cNvGraphicFramePr/>
                <a:graphic xmlns:a="http://schemas.openxmlformats.org/drawingml/2006/main">
                  <a:graphicData uri="http://schemas.microsoft.com/office/word/2010/wordprocessingShape">
                    <wps:wsp>
                      <wps:cNvCnPr/>
                      <wps:spPr>
                        <a:xfrm>
                          <a:off x="0" y="0"/>
                          <a:ext cx="5600700" cy="0"/>
                        </a:xfrm>
                        <a:prstGeom prst="line">
                          <a:avLst/>
                        </a:prstGeom>
                        <a:ln w="4445" cap="flat" cmpd="sng">
                          <a:solidFill>
                            <a:srgbClr val="000000"/>
                          </a:solidFill>
                          <a:prstDash val="solid"/>
                          <a:headEnd type="none" w="med" len="med"/>
                          <a:tailEnd type="none" w="med" len="med"/>
                        </a:ln>
                      </wps:spPr>
                      <wps:bodyPr upright="1"/>
                    </wps:wsp>
                  </a:graphicData>
                </a:graphic>
              </wp:anchor>
            </w:drawing>
          </mc:Choice>
          <mc:Fallback>
            <w:pict>
              <v:line id="Line 26" o:spid="_x0000_s1026" o:spt="20" style="position:absolute;left:0pt;margin-left:0pt;margin-top:2.65pt;height:0pt;width:441pt;z-index:251660288;mso-width-relative:page;mso-height-relative:page;" filled="f" stroked="t" coordsize="21600,21600" o:gfxdata="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z5tWXTAAAABAEAAA8AAAAAAAAAAQAgAAAAIgAAAGRycy9kb3ducmV2LnhtbFBL&#10;AQIUABQAAAAIAIdO4kC+OpUxwgEAAIwDAAAOAAAAAAAAAAEAIAAAACIBAABkcnMvZTJvRG9jLnht&#10;bFBLBQYAAAAABgAGAFkBAABWBQAAAAA=&#10;">
                <v:fill on="f" focussize="0,0"/>
                <v:stroke weight="0.35pt" color="#000000" joinstyle="round"/>
                <v:imagedata o:title=""/>
                <o:lock v:ext="edit" aspectratio="f"/>
              </v:line>
            </w:pict>
          </mc:Fallback>
        </mc:AlternateContent>
      </w:r>
    </w:p>
    <w:p>
      <w:pPr>
        <w:snapToGrid w:val="0"/>
        <w:spacing w:line="300" w:lineRule="auto"/>
        <w:ind w:firstLine="272" w:firstLineChars="100"/>
        <w:rPr>
          <w:rFonts w:hint="eastAsia" w:ascii="仿宋" w:hAnsi="仿宋" w:eastAsia="仿宋"/>
          <w:sz w:val="32"/>
        </w:rPr>
      </w:pPr>
      <w:r>
        <w:rPr>
          <w:rFonts w:hint="eastAsia" w:ascii="仿宋" w:hAnsi="仿宋" w:eastAsia="仿宋"/>
          <w:spacing w:val="-4"/>
          <w:sz w:val="28"/>
          <w:szCs w:val="28"/>
        </w:rPr>
        <w:t>报送：县长、副县长，县府办主任、副主任。</w:t>
      </w:r>
    </w:p>
    <w:p>
      <w:pPr>
        <w:snapToGrid w:val="0"/>
        <w:spacing w:line="300" w:lineRule="auto"/>
        <w:ind w:firstLine="280" w:firstLineChars="100"/>
        <w:rPr>
          <w:rFonts w:hint="eastAsia" w:ascii="仿宋" w:hAnsi="仿宋" w:eastAsia="仿宋"/>
          <w:position w:val="-40"/>
          <w:sz w:val="28"/>
          <w:szCs w:val="28"/>
        </w:rPr>
      </w:pPr>
      <w:r>
        <w:rPr>
          <w:rFonts w:hint="eastAsia" w:ascii="仿宋" w:hAnsi="仿宋" w:eastAsia="仿宋"/>
          <w:position w:val="-40"/>
          <w:sz w:val="28"/>
          <w:szCs w:val="28"/>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372745</wp:posOffset>
                </wp:positionV>
                <wp:extent cx="5600700" cy="0"/>
                <wp:effectExtent l="0" t="0" r="0" b="0"/>
                <wp:wrapNone/>
                <wp:docPr id="2" name="Line 24"/>
                <wp:cNvGraphicFramePr/>
                <a:graphic xmlns:a="http://schemas.openxmlformats.org/drawingml/2006/main">
                  <a:graphicData uri="http://schemas.microsoft.com/office/word/2010/wordprocessingShape">
                    <wps:wsp>
                      <wps:cNvCnPr/>
                      <wps:spPr>
                        <a:xfrm>
                          <a:off x="0" y="0"/>
                          <a:ext cx="5600700" cy="0"/>
                        </a:xfrm>
                        <a:prstGeom prst="line">
                          <a:avLst/>
                        </a:prstGeom>
                        <a:ln w="4445" cap="flat" cmpd="sng">
                          <a:solidFill>
                            <a:srgbClr val="000000"/>
                          </a:solidFill>
                          <a:prstDash val="solid"/>
                          <a:headEnd type="none" w="med" len="med"/>
                          <a:tailEnd type="none" w="med" len="med"/>
                        </a:ln>
                      </wps:spPr>
                      <wps:bodyPr upright="1"/>
                    </wps:wsp>
                  </a:graphicData>
                </a:graphic>
              </wp:anchor>
            </w:drawing>
          </mc:Choice>
          <mc:Fallback>
            <w:pict>
              <v:line id="Line 24" o:spid="_x0000_s1026" o:spt="20" style="position:absolute;left:0pt;margin-left:0.05pt;margin-top:29.35pt;height:0pt;width:441pt;z-index:251659264;mso-width-relative:page;mso-height-relative:page;" filled="f" stroked="t" coordsize="21600,21600" o:gfxdata="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taamB1AAAAAYBAAAPAAAAAAAAAAEAIAAAACIAAABkcnMvZG93bnJldi54bWxQ&#10;SwECFAAUAAAACACHTuJAyWclLsIBAACMAwAADgAAAAAAAAABACAAAAAjAQAAZHJzL2Uyb0RvYy54&#10;bWxQSwUGAAAAAAYABgBZAQAAVwUAAAAA&#10;">
                <v:fill on="f" focussize="0,0"/>
                <v:stroke weight="0.35pt" color="#000000" joinstyle="round"/>
                <v:imagedata o:title=""/>
                <o:lock v:ext="edit" aspectratio="f"/>
              </v:line>
            </w:pict>
          </mc:Fallback>
        </mc:AlternateContent>
      </w:r>
      <w:r>
        <w:rPr>
          <w:rFonts w:hint="eastAsia" w:ascii="仿宋" w:hAnsi="仿宋" w:eastAsia="仿宋"/>
          <w:position w:val="-40"/>
          <w:sz w:val="28"/>
          <w:szCs w:val="28"/>
        </w:rPr>
        <w:t>分送：本办各科室和各联络员。</w:t>
      </w:r>
    </w:p>
    <w:p>
      <w:pPr>
        <w:ind w:firstLine="280" w:firstLineChars="100"/>
        <w:rPr>
          <w:rFonts w:hint="eastAsia" w:ascii="仿宋" w:hAnsi="仿宋" w:eastAsia="仿宋"/>
          <w:position w:val="-40"/>
          <w:sz w:val="28"/>
          <w:szCs w:val="28"/>
        </w:rPr>
      </w:pPr>
      <w:r>
        <w:rPr>
          <w:rFonts w:hint="eastAsia" w:ascii="仿宋" w:hAnsi="仿宋" w:eastAsia="仿宋"/>
          <w:position w:val="-40"/>
          <w:sz w:val="28"/>
          <w:szCs w:val="28"/>
        </w:rPr>
        <mc:AlternateContent>
          <mc:Choice Requires="wps">
            <w:drawing>
              <wp:anchor distT="0" distB="0" distL="114300" distR="114300" simplePos="0" relativeHeight="251658240" behindDoc="0" locked="0" layoutInCell="0" allowOverlap="1">
                <wp:simplePos x="0" y="0"/>
                <wp:positionH relativeFrom="column">
                  <wp:posOffset>133350</wp:posOffset>
                </wp:positionH>
                <wp:positionV relativeFrom="paragraph">
                  <wp:posOffset>8307705</wp:posOffset>
                </wp:positionV>
                <wp:extent cx="5400675" cy="0"/>
                <wp:effectExtent l="0" t="0" r="0" b="0"/>
                <wp:wrapNone/>
                <wp:docPr id="1" name="Line 23"/>
                <wp:cNvGraphicFramePr/>
                <a:graphic xmlns:a="http://schemas.openxmlformats.org/drawingml/2006/main">
                  <a:graphicData uri="http://schemas.microsoft.com/office/word/2010/wordprocessingShape">
                    <wps:wsp>
                      <wps:cNvCnPr/>
                      <wps:spPr>
                        <a:xfrm>
                          <a:off x="0" y="0"/>
                          <a:ext cx="54006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3" o:spid="_x0000_s1026" o:spt="20" style="position:absolute;left:0pt;margin-left:10.5pt;margin-top:654.15pt;height:0pt;width:425.25pt;z-index:251658240;mso-width-relative:page;mso-height-relative:page;" filled="f" stroked="t" coordsize="21600,21600" o:allowincell="f" o:gfxdata="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WwsB3XAAAADAEAAA8AAAAAAAAAAQAgAAAAIgAAAGRycy9kb3ducmV2Lnht&#10;bFBLAQIUABQAAAAIAIdO4kBZtvogwQEAAIwDAAAOAAAAAAAAAAEAIAAAACYBAABkcnMvZTJvRG9j&#10;LnhtbFBLBQYAAAAABgAGAFkBAABZBQAAAAA=&#10;">
                <v:fill on="f" focussize="0,0"/>
                <v:stroke color="#000000" joinstyle="round"/>
                <v:imagedata o:title=""/>
                <o:lock v:ext="edit" aspectratio="f"/>
              </v:line>
            </w:pict>
          </mc:Fallback>
        </mc:AlternateContent>
      </w:r>
      <w:r>
        <w:rPr>
          <w:rFonts w:hint="eastAsia" w:ascii="仿宋" w:hAnsi="仿宋" w:eastAsia="仿宋"/>
          <w:position w:val="-40"/>
          <w:sz w:val="28"/>
          <w:szCs w:val="28"/>
        </w:rPr>
        <w:t>编辑：方海浩                                    签发：麻伯崇</w:t>
      </w:r>
    </w:p>
    <w:sectPr>
      <w:pgSz w:w="11907" w:h="16840"/>
      <w:pgMar w:top="2155" w:right="1531" w:bottom="1985" w:left="1531" w:header="851" w:footer="1474"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文星简小标宋">
    <w:altName w:val="宋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MIIBAN+TT9D71367BtCID">
    <w:altName w:val="黑体"/>
    <w:panose1 w:val="00000000000000000000"/>
    <w:charset w:val="86"/>
    <w:family w:val="modern"/>
    <w:pitch w:val="default"/>
    <w:sig w:usb0="00000000" w:usb1="00000000" w:usb2="00000010" w:usb3="00000000" w:csb0="00040000" w:csb1="00000000"/>
  </w:font>
  <w:font w:name="?宋">
    <w:altName w:val="宋体"/>
    <w:panose1 w:val="00000000000000000000"/>
    <w:charset w:val="81"/>
    <w:family w:val="roman"/>
    <w:pitch w:val="default"/>
    <w:sig w:usb0="00000000" w:usb1="00000000" w:usb2="00000010" w:usb3="00000000" w:csb0="00080000" w:csb1="00000000"/>
  </w:font>
  <w:font w:name="仿宋_GB2312">
    <w:altName w:val="仿宋"/>
    <w:panose1 w:val="02010609030101010101"/>
    <w:charset w:val="86"/>
    <w:family w:val="modern"/>
    <w:pitch w:val="default"/>
    <w:sig w:usb0="00000000" w:usb1="00000000" w:usb2="00000000" w:usb3="00000000" w:csb0="00040000" w:csb1="00000000"/>
  </w:font>
  <w:font w:name="?宋_GB2312">
    <w:altName w:val="宋体"/>
    <w:panose1 w:val="00000000000000000000"/>
    <w:charset w:val="81"/>
    <w:family w:val="roman"/>
    <w:pitch w:val="default"/>
    <w:sig w:usb0="00000000" w:usb1="00000000" w:usb2="00000010" w:usb3="00000000" w:csb0="00080000" w:csb1="00000000"/>
  </w:font>
  <w:font w:name="font-weight : 400">
    <w:altName w:val="Segoe Print"/>
    <w:panose1 w:val="00000000000000000000"/>
    <w:charset w:val="00"/>
    <w:family w:val="auto"/>
    <w:pitch w:val="default"/>
    <w:sig w:usb0="00000000" w:usb1="00000000" w:usb2="00000000"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hint="eastAsia" w:ascii="宋体" w:hAnsi="宋体"/>
        <w:sz w:val="28"/>
      </w:rPr>
    </w:pPr>
    <w:r>
      <w:rPr>
        <w:rStyle w:val="10"/>
        <w:rFonts w:hint="eastAsia" w:ascii="宋体" w:hAnsi="宋体"/>
        <w:sz w:val="28"/>
      </w:rPr>
      <w:t xml:space="preserve">— </w:t>
    </w:r>
    <w:r>
      <w:rPr>
        <w:rFonts w:ascii="宋体" w:hAnsi="宋体"/>
        <w:sz w:val="24"/>
        <w:szCs w:val="24"/>
      </w:rPr>
      <w:fldChar w:fldCharType="begin"/>
    </w:r>
    <w:r>
      <w:rPr>
        <w:rStyle w:val="10"/>
        <w:rFonts w:ascii="宋体" w:hAnsi="宋体"/>
        <w:sz w:val="24"/>
        <w:szCs w:val="24"/>
      </w:rPr>
      <w:instrText xml:space="preserve">PAGE  </w:instrText>
    </w:r>
    <w:r>
      <w:rPr>
        <w:rFonts w:ascii="宋体" w:hAnsi="宋体"/>
        <w:sz w:val="24"/>
        <w:szCs w:val="24"/>
      </w:rPr>
      <w:fldChar w:fldCharType="separate"/>
    </w:r>
    <w:r>
      <w:rPr>
        <w:rStyle w:val="10"/>
        <w:rFonts w:ascii="宋体" w:hAnsi="宋体"/>
        <w:sz w:val="24"/>
        <w:szCs w:val="24"/>
      </w:rPr>
      <w:t>1</w:t>
    </w:r>
    <w:r>
      <w:rPr>
        <w:rFonts w:ascii="宋体" w:hAnsi="宋体"/>
        <w:sz w:val="24"/>
        <w:szCs w:val="24"/>
      </w:rPr>
      <w:fldChar w:fldCharType="end"/>
    </w:r>
    <w:r>
      <w:rPr>
        <w:rStyle w:val="10"/>
        <w:rFonts w:hint="eastAsia" w:ascii="宋体" w:hAnsi="宋体"/>
        <w:sz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left="315" w:leftChars="150" w:right="315" w:rightChars="150"/>
      <w:rPr>
        <w:rStyle w:val="10"/>
      </w:rPr>
    </w:pPr>
    <w:r>
      <w:rPr>
        <w:rStyle w:val="10"/>
        <w:rFonts w:hint="eastAsia" w:ascii="宋体" w:hAnsi="宋体"/>
        <w:sz w:val="28"/>
      </w:rPr>
      <w:t xml:space="preserve">— </w:t>
    </w:r>
    <w:r>
      <w:rPr>
        <w:rFonts w:ascii="宋体" w:hAnsi="宋体"/>
        <w:sz w:val="28"/>
      </w:rPr>
      <w:fldChar w:fldCharType="begin"/>
    </w:r>
    <w:r>
      <w:rPr>
        <w:rStyle w:val="10"/>
        <w:rFonts w:ascii="宋体" w:hAnsi="宋体"/>
        <w:sz w:val="28"/>
      </w:rPr>
      <w:instrText xml:space="preserve">PAGE  </w:instrText>
    </w:r>
    <w:r>
      <w:rPr>
        <w:rFonts w:ascii="宋体" w:hAnsi="宋体"/>
        <w:sz w:val="28"/>
      </w:rPr>
      <w:fldChar w:fldCharType="separate"/>
    </w:r>
    <w:r>
      <w:rPr>
        <w:rStyle w:val="10"/>
        <w:rFonts w:ascii="宋体" w:hAnsi="宋体"/>
        <w:sz w:val="28"/>
      </w:rPr>
      <w:t>3</w:t>
    </w:r>
    <w:r>
      <w:rPr>
        <w:rFonts w:ascii="宋体" w:hAnsi="宋体"/>
        <w:sz w:val="28"/>
      </w:rPr>
      <w:fldChar w:fldCharType="end"/>
    </w:r>
    <w:r>
      <w:rPr>
        <w:rStyle w:val="10"/>
        <w:rFonts w:hint="eastAsia" w:ascii="宋体" w:hAnsi="宋体"/>
        <w:sz w:val="28"/>
      </w:rPr>
      <w:t xml:space="preserve"> —</w:t>
    </w:r>
  </w:p>
  <w:p>
    <w:pPr>
      <w:pStyle w:val="5"/>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3932F"/>
    <w:multiLevelType w:val="singleLevel"/>
    <w:tmpl w:val="8B73932F"/>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AA4"/>
    <w:rsid w:val="00004BDE"/>
    <w:rsid w:val="00005182"/>
    <w:rsid w:val="00006EF4"/>
    <w:rsid w:val="00010205"/>
    <w:rsid w:val="00014A26"/>
    <w:rsid w:val="00014C7B"/>
    <w:rsid w:val="0001696F"/>
    <w:rsid w:val="00017B31"/>
    <w:rsid w:val="00020B70"/>
    <w:rsid w:val="00023598"/>
    <w:rsid w:val="00023F41"/>
    <w:rsid w:val="0002484E"/>
    <w:rsid w:val="00025436"/>
    <w:rsid w:val="00027E1C"/>
    <w:rsid w:val="0003102B"/>
    <w:rsid w:val="00031278"/>
    <w:rsid w:val="000346B8"/>
    <w:rsid w:val="000349A9"/>
    <w:rsid w:val="0003620D"/>
    <w:rsid w:val="000406DA"/>
    <w:rsid w:val="00041D9C"/>
    <w:rsid w:val="0004437B"/>
    <w:rsid w:val="000443F6"/>
    <w:rsid w:val="000478C4"/>
    <w:rsid w:val="0005491C"/>
    <w:rsid w:val="00055608"/>
    <w:rsid w:val="000561B3"/>
    <w:rsid w:val="000622FC"/>
    <w:rsid w:val="00062880"/>
    <w:rsid w:val="00063922"/>
    <w:rsid w:val="0006414D"/>
    <w:rsid w:val="000673E5"/>
    <w:rsid w:val="00067CAA"/>
    <w:rsid w:val="0007020B"/>
    <w:rsid w:val="00070A8F"/>
    <w:rsid w:val="00072794"/>
    <w:rsid w:val="00072CCF"/>
    <w:rsid w:val="00072DD7"/>
    <w:rsid w:val="0007369A"/>
    <w:rsid w:val="00080B67"/>
    <w:rsid w:val="00082508"/>
    <w:rsid w:val="0008670D"/>
    <w:rsid w:val="000868DE"/>
    <w:rsid w:val="00090083"/>
    <w:rsid w:val="00090D32"/>
    <w:rsid w:val="00093064"/>
    <w:rsid w:val="0009312C"/>
    <w:rsid w:val="000931BC"/>
    <w:rsid w:val="00093A96"/>
    <w:rsid w:val="0009566A"/>
    <w:rsid w:val="000957F1"/>
    <w:rsid w:val="000A0796"/>
    <w:rsid w:val="000A0822"/>
    <w:rsid w:val="000A4133"/>
    <w:rsid w:val="000A68F1"/>
    <w:rsid w:val="000B0C9C"/>
    <w:rsid w:val="000B3A7F"/>
    <w:rsid w:val="000B3E90"/>
    <w:rsid w:val="000B4C6C"/>
    <w:rsid w:val="000B581B"/>
    <w:rsid w:val="000B7280"/>
    <w:rsid w:val="000C112F"/>
    <w:rsid w:val="000C129A"/>
    <w:rsid w:val="000C306D"/>
    <w:rsid w:val="000C6152"/>
    <w:rsid w:val="000C668E"/>
    <w:rsid w:val="000C7AB2"/>
    <w:rsid w:val="000D072B"/>
    <w:rsid w:val="000D19F1"/>
    <w:rsid w:val="000D244B"/>
    <w:rsid w:val="000D659E"/>
    <w:rsid w:val="000D6ADE"/>
    <w:rsid w:val="000E22A4"/>
    <w:rsid w:val="000E2DCD"/>
    <w:rsid w:val="000E3BA0"/>
    <w:rsid w:val="000E7C8D"/>
    <w:rsid w:val="000F0B9F"/>
    <w:rsid w:val="000F2417"/>
    <w:rsid w:val="000F292B"/>
    <w:rsid w:val="000F3775"/>
    <w:rsid w:val="000F68E3"/>
    <w:rsid w:val="000F6FE1"/>
    <w:rsid w:val="00103F1F"/>
    <w:rsid w:val="00103FBD"/>
    <w:rsid w:val="00104340"/>
    <w:rsid w:val="00105893"/>
    <w:rsid w:val="001104AE"/>
    <w:rsid w:val="00111335"/>
    <w:rsid w:val="00112726"/>
    <w:rsid w:val="00112D51"/>
    <w:rsid w:val="001141C9"/>
    <w:rsid w:val="00115007"/>
    <w:rsid w:val="00115C58"/>
    <w:rsid w:val="00117168"/>
    <w:rsid w:val="00117369"/>
    <w:rsid w:val="00122A08"/>
    <w:rsid w:val="001240C5"/>
    <w:rsid w:val="00125ECD"/>
    <w:rsid w:val="00127F2B"/>
    <w:rsid w:val="00130549"/>
    <w:rsid w:val="00130B99"/>
    <w:rsid w:val="001324CE"/>
    <w:rsid w:val="00132D70"/>
    <w:rsid w:val="00136C42"/>
    <w:rsid w:val="00136CE1"/>
    <w:rsid w:val="00145383"/>
    <w:rsid w:val="001463E7"/>
    <w:rsid w:val="00147C9D"/>
    <w:rsid w:val="0015202C"/>
    <w:rsid w:val="001521CB"/>
    <w:rsid w:val="0015422A"/>
    <w:rsid w:val="001546CB"/>
    <w:rsid w:val="00156D91"/>
    <w:rsid w:val="001574A4"/>
    <w:rsid w:val="00162435"/>
    <w:rsid w:val="001629EC"/>
    <w:rsid w:val="0016547A"/>
    <w:rsid w:val="00167D21"/>
    <w:rsid w:val="001702CF"/>
    <w:rsid w:val="00171355"/>
    <w:rsid w:val="001722DB"/>
    <w:rsid w:val="00175493"/>
    <w:rsid w:val="001754E9"/>
    <w:rsid w:val="00180B73"/>
    <w:rsid w:val="00181469"/>
    <w:rsid w:val="00187BA4"/>
    <w:rsid w:val="00195A03"/>
    <w:rsid w:val="00195FD7"/>
    <w:rsid w:val="001A0645"/>
    <w:rsid w:val="001A2491"/>
    <w:rsid w:val="001A3676"/>
    <w:rsid w:val="001A398A"/>
    <w:rsid w:val="001A3CDA"/>
    <w:rsid w:val="001A6570"/>
    <w:rsid w:val="001B0396"/>
    <w:rsid w:val="001B142A"/>
    <w:rsid w:val="001B266D"/>
    <w:rsid w:val="001B3813"/>
    <w:rsid w:val="001B7DEA"/>
    <w:rsid w:val="001C147D"/>
    <w:rsid w:val="001C6AAF"/>
    <w:rsid w:val="001D267C"/>
    <w:rsid w:val="001D3E9B"/>
    <w:rsid w:val="001D66D6"/>
    <w:rsid w:val="001D75F2"/>
    <w:rsid w:val="001E1556"/>
    <w:rsid w:val="001E241B"/>
    <w:rsid w:val="001E5E58"/>
    <w:rsid w:val="001F12A1"/>
    <w:rsid w:val="001F597E"/>
    <w:rsid w:val="002017C9"/>
    <w:rsid w:val="00202EC3"/>
    <w:rsid w:val="00203D44"/>
    <w:rsid w:val="002047B6"/>
    <w:rsid w:val="0020780D"/>
    <w:rsid w:val="0021088C"/>
    <w:rsid w:val="002113A8"/>
    <w:rsid w:val="00211F60"/>
    <w:rsid w:val="002134D7"/>
    <w:rsid w:val="00215052"/>
    <w:rsid w:val="00221431"/>
    <w:rsid w:val="00222731"/>
    <w:rsid w:val="00223009"/>
    <w:rsid w:val="00224B75"/>
    <w:rsid w:val="00224E2F"/>
    <w:rsid w:val="00225357"/>
    <w:rsid w:val="00225D77"/>
    <w:rsid w:val="0022659D"/>
    <w:rsid w:val="00226642"/>
    <w:rsid w:val="0023379B"/>
    <w:rsid w:val="002342BA"/>
    <w:rsid w:val="0024014F"/>
    <w:rsid w:val="0024097A"/>
    <w:rsid w:val="00241C8D"/>
    <w:rsid w:val="00242411"/>
    <w:rsid w:val="002437B5"/>
    <w:rsid w:val="00244837"/>
    <w:rsid w:val="00244C50"/>
    <w:rsid w:val="002454D7"/>
    <w:rsid w:val="00246261"/>
    <w:rsid w:val="00247F05"/>
    <w:rsid w:val="00251894"/>
    <w:rsid w:val="00252A2A"/>
    <w:rsid w:val="00256D2E"/>
    <w:rsid w:val="00263C2B"/>
    <w:rsid w:val="002650D5"/>
    <w:rsid w:val="00265808"/>
    <w:rsid w:val="0026641E"/>
    <w:rsid w:val="00272823"/>
    <w:rsid w:val="00282B36"/>
    <w:rsid w:val="002860A4"/>
    <w:rsid w:val="0028641F"/>
    <w:rsid w:val="00287DE0"/>
    <w:rsid w:val="00294318"/>
    <w:rsid w:val="002A1E22"/>
    <w:rsid w:val="002A37A3"/>
    <w:rsid w:val="002A42B5"/>
    <w:rsid w:val="002B1AE9"/>
    <w:rsid w:val="002B21AE"/>
    <w:rsid w:val="002B4AAD"/>
    <w:rsid w:val="002C2A58"/>
    <w:rsid w:val="002C2E31"/>
    <w:rsid w:val="002C426E"/>
    <w:rsid w:val="002C52F4"/>
    <w:rsid w:val="002C54FB"/>
    <w:rsid w:val="002C6DC2"/>
    <w:rsid w:val="002C7B2D"/>
    <w:rsid w:val="002D25CF"/>
    <w:rsid w:val="002D2F14"/>
    <w:rsid w:val="002D35C6"/>
    <w:rsid w:val="002E0897"/>
    <w:rsid w:val="002E13AC"/>
    <w:rsid w:val="002E2686"/>
    <w:rsid w:val="002E280F"/>
    <w:rsid w:val="002E3946"/>
    <w:rsid w:val="002E3ED6"/>
    <w:rsid w:val="002E476A"/>
    <w:rsid w:val="002E4973"/>
    <w:rsid w:val="002E4B39"/>
    <w:rsid w:val="002E4DF6"/>
    <w:rsid w:val="002E5617"/>
    <w:rsid w:val="002E58F4"/>
    <w:rsid w:val="002E6B3A"/>
    <w:rsid w:val="002F1BC6"/>
    <w:rsid w:val="002F4784"/>
    <w:rsid w:val="002F4CCE"/>
    <w:rsid w:val="002F7B5C"/>
    <w:rsid w:val="00303C74"/>
    <w:rsid w:val="00305236"/>
    <w:rsid w:val="00306125"/>
    <w:rsid w:val="0031107D"/>
    <w:rsid w:val="00311525"/>
    <w:rsid w:val="00311BB8"/>
    <w:rsid w:val="0031207C"/>
    <w:rsid w:val="0031398A"/>
    <w:rsid w:val="00314274"/>
    <w:rsid w:val="00324CDF"/>
    <w:rsid w:val="00332E3A"/>
    <w:rsid w:val="0033791A"/>
    <w:rsid w:val="00340733"/>
    <w:rsid w:val="00340FB9"/>
    <w:rsid w:val="00343C7F"/>
    <w:rsid w:val="00344DCD"/>
    <w:rsid w:val="003461D6"/>
    <w:rsid w:val="00351C22"/>
    <w:rsid w:val="003543B9"/>
    <w:rsid w:val="0035569F"/>
    <w:rsid w:val="0035587A"/>
    <w:rsid w:val="00355E44"/>
    <w:rsid w:val="0036191D"/>
    <w:rsid w:val="003628CB"/>
    <w:rsid w:val="003643CC"/>
    <w:rsid w:val="00364911"/>
    <w:rsid w:val="00370438"/>
    <w:rsid w:val="00370787"/>
    <w:rsid w:val="00372DFB"/>
    <w:rsid w:val="003747A0"/>
    <w:rsid w:val="003755B5"/>
    <w:rsid w:val="003824E6"/>
    <w:rsid w:val="00383C7F"/>
    <w:rsid w:val="00384881"/>
    <w:rsid w:val="00386755"/>
    <w:rsid w:val="003875A5"/>
    <w:rsid w:val="00391FBB"/>
    <w:rsid w:val="00392090"/>
    <w:rsid w:val="00395E31"/>
    <w:rsid w:val="003972C2"/>
    <w:rsid w:val="003975BE"/>
    <w:rsid w:val="003A0994"/>
    <w:rsid w:val="003A5887"/>
    <w:rsid w:val="003B0FFD"/>
    <w:rsid w:val="003B1FF1"/>
    <w:rsid w:val="003B20F4"/>
    <w:rsid w:val="003B2D76"/>
    <w:rsid w:val="003B35DF"/>
    <w:rsid w:val="003B42BC"/>
    <w:rsid w:val="003B4376"/>
    <w:rsid w:val="003B5B63"/>
    <w:rsid w:val="003C27A7"/>
    <w:rsid w:val="003C7972"/>
    <w:rsid w:val="003D21FA"/>
    <w:rsid w:val="003D226F"/>
    <w:rsid w:val="003D3A38"/>
    <w:rsid w:val="003D60B2"/>
    <w:rsid w:val="003E26F7"/>
    <w:rsid w:val="003E3248"/>
    <w:rsid w:val="003E3BC9"/>
    <w:rsid w:val="003E710B"/>
    <w:rsid w:val="003E713E"/>
    <w:rsid w:val="003F2612"/>
    <w:rsid w:val="003F27CB"/>
    <w:rsid w:val="003F3EED"/>
    <w:rsid w:val="003F532C"/>
    <w:rsid w:val="003F720F"/>
    <w:rsid w:val="00403522"/>
    <w:rsid w:val="004077A9"/>
    <w:rsid w:val="00410796"/>
    <w:rsid w:val="00412157"/>
    <w:rsid w:val="00415C0C"/>
    <w:rsid w:val="00416B95"/>
    <w:rsid w:val="004170E1"/>
    <w:rsid w:val="00417502"/>
    <w:rsid w:val="0042194F"/>
    <w:rsid w:val="00423025"/>
    <w:rsid w:val="00423EB0"/>
    <w:rsid w:val="00424F64"/>
    <w:rsid w:val="00427123"/>
    <w:rsid w:val="004273BC"/>
    <w:rsid w:val="0042755B"/>
    <w:rsid w:val="00432350"/>
    <w:rsid w:val="0043286E"/>
    <w:rsid w:val="00434487"/>
    <w:rsid w:val="00434531"/>
    <w:rsid w:val="00437C0A"/>
    <w:rsid w:val="00440E5F"/>
    <w:rsid w:val="00442488"/>
    <w:rsid w:val="004434A8"/>
    <w:rsid w:val="004435AA"/>
    <w:rsid w:val="00443A6D"/>
    <w:rsid w:val="00444B94"/>
    <w:rsid w:val="00444F5F"/>
    <w:rsid w:val="00457C9D"/>
    <w:rsid w:val="00460186"/>
    <w:rsid w:val="0046263E"/>
    <w:rsid w:val="00466ED7"/>
    <w:rsid w:val="004678CF"/>
    <w:rsid w:val="004678E5"/>
    <w:rsid w:val="00472EC9"/>
    <w:rsid w:val="00473E1B"/>
    <w:rsid w:val="0047482B"/>
    <w:rsid w:val="00476F81"/>
    <w:rsid w:val="00480297"/>
    <w:rsid w:val="004807B6"/>
    <w:rsid w:val="00483BE3"/>
    <w:rsid w:val="00483F29"/>
    <w:rsid w:val="00484421"/>
    <w:rsid w:val="004854A0"/>
    <w:rsid w:val="004858BC"/>
    <w:rsid w:val="00486B0F"/>
    <w:rsid w:val="004876FD"/>
    <w:rsid w:val="004937D2"/>
    <w:rsid w:val="0049575E"/>
    <w:rsid w:val="004A36C1"/>
    <w:rsid w:val="004A5151"/>
    <w:rsid w:val="004B14AA"/>
    <w:rsid w:val="004B206D"/>
    <w:rsid w:val="004B302C"/>
    <w:rsid w:val="004B306C"/>
    <w:rsid w:val="004B32D2"/>
    <w:rsid w:val="004B6DCD"/>
    <w:rsid w:val="004B6FDB"/>
    <w:rsid w:val="004C21A0"/>
    <w:rsid w:val="004C2240"/>
    <w:rsid w:val="004C396D"/>
    <w:rsid w:val="004C543F"/>
    <w:rsid w:val="004C57BE"/>
    <w:rsid w:val="004C62EE"/>
    <w:rsid w:val="004C6AAC"/>
    <w:rsid w:val="004D1174"/>
    <w:rsid w:val="004D2C8E"/>
    <w:rsid w:val="004D4575"/>
    <w:rsid w:val="004D6612"/>
    <w:rsid w:val="004D7EBE"/>
    <w:rsid w:val="004E1CB9"/>
    <w:rsid w:val="004E4278"/>
    <w:rsid w:val="004E42AE"/>
    <w:rsid w:val="004E43E6"/>
    <w:rsid w:val="004E4B2D"/>
    <w:rsid w:val="004E6027"/>
    <w:rsid w:val="004E73AE"/>
    <w:rsid w:val="004E7EC3"/>
    <w:rsid w:val="004F3123"/>
    <w:rsid w:val="004F5B95"/>
    <w:rsid w:val="0050181E"/>
    <w:rsid w:val="00502964"/>
    <w:rsid w:val="005034EB"/>
    <w:rsid w:val="0050388E"/>
    <w:rsid w:val="00504B71"/>
    <w:rsid w:val="005050DE"/>
    <w:rsid w:val="00507DC2"/>
    <w:rsid w:val="00511152"/>
    <w:rsid w:val="005127C4"/>
    <w:rsid w:val="005134F5"/>
    <w:rsid w:val="005158E7"/>
    <w:rsid w:val="00516CE9"/>
    <w:rsid w:val="00517ACB"/>
    <w:rsid w:val="00517CD7"/>
    <w:rsid w:val="00521446"/>
    <w:rsid w:val="00524203"/>
    <w:rsid w:val="005253AB"/>
    <w:rsid w:val="005263BC"/>
    <w:rsid w:val="005304A3"/>
    <w:rsid w:val="00533AE9"/>
    <w:rsid w:val="00533C9A"/>
    <w:rsid w:val="00533E6B"/>
    <w:rsid w:val="005362B6"/>
    <w:rsid w:val="0053707C"/>
    <w:rsid w:val="00541C63"/>
    <w:rsid w:val="00542DB6"/>
    <w:rsid w:val="00543ACA"/>
    <w:rsid w:val="00545C7E"/>
    <w:rsid w:val="00546A5A"/>
    <w:rsid w:val="00550E1F"/>
    <w:rsid w:val="00550FBD"/>
    <w:rsid w:val="005543D8"/>
    <w:rsid w:val="005556A1"/>
    <w:rsid w:val="00555B2E"/>
    <w:rsid w:val="00556E1A"/>
    <w:rsid w:val="005617E4"/>
    <w:rsid w:val="00562A95"/>
    <w:rsid w:val="00563F04"/>
    <w:rsid w:val="00564B18"/>
    <w:rsid w:val="005666E4"/>
    <w:rsid w:val="0056798A"/>
    <w:rsid w:val="00572CE7"/>
    <w:rsid w:val="00573875"/>
    <w:rsid w:val="00576D09"/>
    <w:rsid w:val="00583FC9"/>
    <w:rsid w:val="00585005"/>
    <w:rsid w:val="0058590A"/>
    <w:rsid w:val="005865CF"/>
    <w:rsid w:val="005914E4"/>
    <w:rsid w:val="0059366E"/>
    <w:rsid w:val="0059716B"/>
    <w:rsid w:val="005A03A1"/>
    <w:rsid w:val="005A09C8"/>
    <w:rsid w:val="005A38C1"/>
    <w:rsid w:val="005A5AEC"/>
    <w:rsid w:val="005A6FDE"/>
    <w:rsid w:val="005A7438"/>
    <w:rsid w:val="005A7833"/>
    <w:rsid w:val="005A7881"/>
    <w:rsid w:val="005A7D9A"/>
    <w:rsid w:val="005B0360"/>
    <w:rsid w:val="005B131E"/>
    <w:rsid w:val="005B1608"/>
    <w:rsid w:val="005B21AB"/>
    <w:rsid w:val="005B441C"/>
    <w:rsid w:val="005B4B65"/>
    <w:rsid w:val="005B6EA0"/>
    <w:rsid w:val="005B7A0A"/>
    <w:rsid w:val="005C0A36"/>
    <w:rsid w:val="005C2975"/>
    <w:rsid w:val="005C5CB5"/>
    <w:rsid w:val="005D2389"/>
    <w:rsid w:val="005D3CD5"/>
    <w:rsid w:val="005D465C"/>
    <w:rsid w:val="005D6216"/>
    <w:rsid w:val="005D6D94"/>
    <w:rsid w:val="005D7D74"/>
    <w:rsid w:val="005D7DBA"/>
    <w:rsid w:val="005E0DFD"/>
    <w:rsid w:val="005E3C58"/>
    <w:rsid w:val="005F1D44"/>
    <w:rsid w:val="005F4A95"/>
    <w:rsid w:val="006042C9"/>
    <w:rsid w:val="0060672F"/>
    <w:rsid w:val="00606D87"/>
    <w:rsid w:val="0060795F"/>
    <w:rsid w:val="00607DCB"/>
    <w:rsid w:val="00610469"/>
    <w:rsid w:val="0061218B"/>
    <w:rsid w:val="00612F8E"/>
    <w:rsid w:val="006143DF"/>
    <w:rsid w:val="006219A8"/>
    <w:rsid w:val="00622C35"/>
    <w:rsid w:val="00625056"/>
    <w:rsid w:val="00625432"/>
    <w:rsid w:val="006304A9"/>
    <w:rsid w:val="006313AC"/>
    <w:rsid w:val="00632E79"/>
    <w:rsid w:val="00637BC7"/>
    <w:rsid w:val="006436D3"/>
    <w:rsid w:val="00645791"/>
    <w:rsid w:val="006458EA"/>
    <w:rsid w:val="0064731F"/>
    <w:rsid w:val="006478BD"/>
    <w:rsid w:val="006509A1"/>
    <w:rsid w:val="00650EBA"/>
    <w:rsid w:val="00652440"/>
    <w:rsid w:val="00654ED5"/>
    <w:rsid w:val="00657FB0"/>
    <w:rsid w:val="006605B8"/>
    <w:rsid w:val="00663ACD"/>
    <w:rsid w:val="0066491F"/>
    <w:rsid w:val="00664E9B"/>
    <w:rsid w:val="00666DFD"/>
    <w:rsid w:val="0066753E"/>
    <w:rsid w:val="00667FE6"/>
    <w:rsid w:val="00670D92"/>
    <w:rsid w:val="00672A5C"/>
    <w:rsid w:val="006767B2"/>
    <w:rsid w:val="00681CA1"/>
    <w:rsid w:val="0068269B"/>
    <w:rsid w:val="00683A83"/>
    <w:rsid w:val="006861DF"/>
    <w:rsid w:val="00687CA2"/>
    <w:rsid w:val="006906C3"/>
    <w:rsid w:val="00693DD9"/>
    <w:rsid w:val="006944A8"/>
    <w:rsid w:val="006944BB"/>
    <w:rsid w:val="006949BC"/>
    <w:rsid w:val="00697194"/>
    <w:rsid w:val="00697274"/>
    <w:rsid w:val="0069758B"/>
    <w:rsid w:val="00697E17"/>
    <w:rsid w:val="006A01EC"/>
    <w:rsid w:val="006A1C19"/>
    <w:rsid w:val="006A330B"/>
    <w:rsid w:val="006A56E0"/>
    <w:rsid w:val="006A57C6"/>
    <w:rsid w:val="006A66DF"/>
    <w:rsid w:val="006A6AE9"/>
    <w:rsid w:val="006B4B04"/>
    <w:rsid w:val="006C107C"/>
    <w:rsid w:val="006C43D2"/>
    <w:rsid w:val="006C5B7B"/>
    <w:rsid w:val="006C6742"/>
    <w:rsid w:val="006C6D06"/>
    <w:rsid w:val="006C77E0"/>
    <w:rsid w:val="006D07BF"/>
    <w:rsid w:val="006D0BCD"/>
    <w:rsid w:val="006D14AF"/>
    <w:rsid w:val="006D2EFE"/>
    <w:rsid w:val="006D3DBA"/>
    <w:rsid w:val="006D6E3A"/>
    <w:rsid w:val="006D71B7"/>
    <w:rsid w:val="006D7B41"/>
    <w:rsid w:val="006E1A56"/>
    <w:rsid w:val="006E2F63"/>
    <w:rsid w:val="006E512E"/>
    <w:rsid w:val="006E555B"/>
    <w:rsid w:val="006E6436"/>
    <w:rsid w:val="006E64FA"/>
    <w:rsid w:val="006E7564"/>
    <w:rsid w:val="006E75EE"/>
    <w:rsid w:val="006E7932"/>
    <w:rsid w:val="006F6857"/>
    <w:rsid w:val="006F6EEA"/>
    <w:rsid w:val="006F7BF8"/>
    <w:rsid w:val="00701AF5"/>
    <w:rsid w:val="007062E0"/>
    <w:rsid w:val="007072F0"/>
    <w:rsid w:val="00707D46"/>
    <w:rsid w:val="00716C6E"/>
    <w:rsid w:val="00720797"/>
    <w:rsid w:val="007249FC"/>
    <w:rsid w:val="00724A6C"/>
    <w:rsid w:val="00727E4D"/>
    <w:rsid w:val="0073413C"/>
    <w:rsid w:val="00736FE9"/>
    <w:rsid w:val="00737176"/>
    <w:rsid w:val="007401C4"/>
    <w:rsid w:val="00742EF0"/>
    <w:rsid w:val="00744481"/>
    <w:rsid w:val="007445CB"/>
    <w:rsid w:val="00745FF8"/>
    <w:rsid w:val="007534F8"/>
    <w:rsid w:val="00755011"/>
    <w:rsid w:val="00755B80"/>
    <w:rsid w:val="00760446"/>
    <w:rsid w:val="00765702"/>
    <w:rsid w:val="00766693"/>
    <w:rsid w:val="00766A46"/>
    <w:rsid w:val="00774950"/>
    <w:rsid w:val="00775454"/>
    <w:rsid w:val="00777CCF"/>
    <w:rsid w:val="007818C0"/>
    <w:rsid w:val="007843C2"/>
    <w:rsid w:val="0078480D"/>
    <w:rsid w:val="0079065B"/>
    <w:rsid w:val="00790F3C"/>
    <w:rsid w:val="00791382"/>
    <w:rsid w:val="007913DB"/>
    <w:rsid w:val="00792D9D"/>
    <w:rsid w:val="007947BF"/>
    <w:rsid w:val="007A1862"/>
    <w:rsid w:val="007A1E73"/>
    <w:rsid w:val="007A236A"/>
    <w:rsid w:val="007A4C05"/>
    <w:rsid w:val="007A5F3C"/>
    <w:rsid w:val="007B1F3B"/>
    <w:rsid w:val="007B2F98"/>
    <w:rsid w:val="007B46C8"/>
    <w:rsid w:val="007B4767"/>
    <w:rsid w:val="007B7915"/>
    <w:rsid w:val="007C0BA9"/>
    <w:rsid w:val="007C298A"/>
    <w:rsid w:val="007C40DB"/>
    <w:rsid w:val="007C4C0C"/>
    <w:rsid w:val="007C4CDA"/>
    <w:rsid w:val="007C569D"/>
    <w:rsid w:val="007C64FA"/>
    <w:rsid w:val="007D08B1"/>
    <w:rsid w:val="007D2076"/>
    <w:rsid w:val="007D3F74"/>
    <w:rsid w:val="007D5DD8"/>
    <w:rsid w:val="007D63AA"/>
    <w:rsid w:val="007E21B9"/>
    <w:rsid w:val="007E3C71"/>
    <w:rsid w:val="007F161B"/>
    <w:rsid w:val="007F25DE"/>
    <w:rsid w:val="007F3CEC"/>
    <w:rsid w:val="007F634C"/>
    <w:rsid w:val="008020E3"/>
    <w:rsid w:val="00805902"/>
    <w:rsid w:val="008067A8"/>
    <w:rsid w:val="00806D2F"/>
    <w:rsid w:val="00806E12"/>
    <w:rsid w:val="00807C0F"/>
    <w:rsid w:val="00811489"/>
    <w:rsid w:val="00811827"/>
    <w:rsid w:val="008205E6"/>
    <w:rsid w:val="00820AEB"/>
    <w:rsid w:val="00821550"/>
    <w:rsid w:val="008233AC"/>
    <w:rsid w:val="00823D7C"/>
    <w:rsid w:val="008304CB"/>
    <w:rsid w:val="00830978"/>
    <w:rsid w:val="00830D57"/>
    <w:rsid w:val="0083569C"/>
    <w:rsid w:val="00836116"/>
    <w:rsid w:val="00840221"/>
    <w:rsid w:val="008458C5"/>
    <w:rsid w:val="00845B8D"/>
    <w:rsid w:val="00846905"/>
    <w:rsid w:val="00854BFC"/>
    <w:rsid w:val="00856021"/>
    <w:rsid w:val="00856F43"/>
    <w:rsid w:val="00861033"/>
    <w:rsid w:val="00861904"/>
    <w:rsid w:val="00862B2F"/>
    <w:rsid w:val="00863798"/>
    <w:rsid w:val="00863D69"/>
    <w:rsid w:val="00867B82"/>
    <w:rsid w:val="008700A6"/>
    <w:rsid w:val="008719A3"/>
    <w:rsid w:val="00871CF3"/>
    <w:rsid w:val="00877866"/>
    <w:rsid w:val="0087790E"/>
    <w:rsid w:val="00882142"/>
    <w:rsid w:val="00882D90"/>
    <w:rsid w:val="00885973"/>
    <w:rsid w:val="00886162"/>
    <w:rsid w:val="00886CF0"/>
    <w:rsid w:val="00887344"/>
    <w:rsid w:val="008901E9"/>
    <w:rsid w:val="00890306"/>
    <w:rsid w:val="008905DD"/>
    <w:rsid w:val="0089196C"/>
    <w:rsid w:val="00892AD0"/>
    <w:rsid w:val="008957C3"/>
    <w:rsid w:val="008A20E3"/>
    <w:rsid w:val="008A2232"/>
    <w:rsid w:val="008A259E"/>
    <w:rsid w:val="008A2942"/>
    <w:rsid w:val="008A4441"/>
    <w:rsid w:val="008A5BEE"/>
    <w:rsid w:val="008B1EC2"/>
    <w:rsid w:val="008B530F"/>
    <w:rsid w:val="008B7310"/>
    <w:rsid w:val="008B7F11"/>
    <w:rsid w:val="008C02AC"/>
    <w:rsid w:val="008C1834"/>
    <w:rsid w:val="008C5403"/>
    <w:rsid w:val="008C68A7"/>
    <w:rsid w:val="008C6F77"/>
    <w:rsid w:val="008D27DA"/>
    <w:rsid w:val="008D34E1"/>
    <w:rsid w:val="008D3962"/>
    <w:rsid w:val="008D669A"/>
    <w:rsid w:val="008D7DA6"/>
    <w:rsid w:val="008E11A2"/>
    <w:rsid w:val="008E353D"/>
    <w:rsid w:val="008E5B4C"/>
    <w:rsid w:val="008E6824"/>
    <w:rsid w:val="008E71ED"/>
    <w:rsid w:val="008E7F4A"/>
    <w:rsid w:val="008F0375"/>
    <w:rsid w:val="008F2A57"/>
    <w:rsid w:val="008F4ABB"/>
    <w:rsid w:val="008F5ED3"/>
    <w:rsid w:val="008F7195"/>
    <w:rsid w:val="00901D57"/>
    <w:rsid w:val="009055F6"/>
    <w:rsid w:val="00906F21"/>
    <w:rsid w:val="009114F4"/>
    <w:rsid w:val="009130CF"/>
    <w:rsid w:val="00915F9B"/>
    <w:rsid w:val="009173DA"/>
    <w:rsid w:val="00923D11"/>
    <w:rsid w:val="00923EEC"/>
    <w:rsid w:val="009243D8"/>
    <w:rsid w:val="0092677F"/>
    <w:rsid w:val="009336E1"/>
    <w:rsid w:val="009351E1"/>
    <w:rsid w:val="00935268"/>
    <w:rsid w:val="009404AB"/>
    <w:rsid w:val="00941217"/>
    <w:rsid w:val="0094194B"/>
    <w:rsid w:val="009423E9"/>
    <w:rsid w:val="009424C1"/>
    <w:rsid w:val="009430FD"/>
    <w:rsid w:val="00945285"/>
    <w:rsid w:val="0094647D"/>
    <w:rsid w:val="00951E7B"/>
    <w:rsid w:val="00953A5D"/>
    <w:rsid w:val="0095476E"/>
    <w:rsid w:val="00955550"/>
    <w:rsid w:val="00956357"/>
    <w:rsid w:val="00956644"/>
    <w:rsid w:val="009568C0"/>
    <w:rsid w:val="00960A8D"/>
    <w:rsid w:val="00962719"/>
    <w:rsid w:val="00962847"/>
    <w:rsid w:val="00963555"/>
    <w:rsid w:val="00964EA0"/>
    <w:rsid w:val="0097062C"/>
    <w:rsid w:val="00971404"/>
    <w:rsid w:val="0097259D"/>
    <w:rsid w:val="009727F2"/>
    <w:rsid w:val="00974327"/>
    <w:rsid w:val="0097591E"/>
    <w:rsid w:val="00975B7F"/>
    <w:rsid w:val="0097751C"/>
    <w:rsid w:val="00980144"/>
    <w:rsid w:val="00980472"/>
    <w:rsid w:val="00981398"/>
    <w:rsid w:val="009813CC"/>
    <w:rsid w:val="00982253"/>
    <w:rsid w:val="0098345F"/>
    <w:rsid w:val="00983D3F"/>
    <w:rsid w:val="009946EF"/>
    <w:rsid w:val="00994B79"/>
    <w:rsid w:val="00996850"/>
    <w:rsid w:val="00996BB0"/>
    <w:rsid w:val="009A426F"/>
    <w:rsid w:val="009A7379"/>
    <w:rsid w:val="009A77C9"/>
    <w:rsid w:val="009A78F1"/>
    <w:rsid w:val="009A793D"/>
    <w:rsid w:val="009B2428"/>
    <w:rsid w:val="009B259C"/>
    <w:rsid w:val="009B27BC"/>
    <w:rsid w:val="009B4639"/>
    <w:rsid w:val="009B483F"/>
    <w:rsid w:val="009B610C"/>
    <w:rsid w:val="009C0927"/>
    <w:rsid w:val="009C0D7A"/>
    <w:rsid w:val="009C176B"/>
    <w:rsid w:val="009C4685"/>
    <w:rsid w:val="009C7029"/>
    <w:rsid w:val="009D4B75"/>
    <w:rsid w:val="009D5B43"/>
    <w:rsid w:val="009D6C9B"/>
    <w:rsid w:val="009D7AF7"/>
    <w:rsid w:val="009E4173"/>
    <w:rsid w:val="009F247C"/>
    <w:rsid w:val="009F435F"/>
    <w:rsid w:val="009F629B"/>
    <w:rsid w:val="00A00392"/>
    <w:rsid w:val="00A055FE"/>
    <w:rsid w:val="00A1194E"/>
    <w:rsid w:val="00A14081"/>
    <w:rsid w:val="00A152A5"/>
    <w:rsid w:val="00A1767A"/>
    <w:rsid w:val="00A20CEE"/>
    <w:rsid w:val="00A2190D"/>
    <w:rsid w:val="00A25AED"/>
    <w:rsid w:val="00A2637F"/>
    <w:rsid w:val="00A26F00"/>
    <w:rsid w:val="00A34CEE"/>
    <w:rsid w:val="00A35113"/>
    <w:rsid w:val="00A407FB"/>
    <w:rsid w:val="00A44BF6"/>
    <w:rsid w:val="00A44E2D"/>
    <w:rsid w:val="00A45E37"/>
    <w:rsid w:val="00A4687F"/>
    <w:rsid w:val="00A47A1F"/>
    <w:rsid w:val="00A50DBF"/>
    <w:rsid w:val="00A54307"/>
    <w:rsid w:val="00A54F1F"/>
    <w:rsid w:val="00A6234A"/>
    <w:rsid w:val="00A629DC"/>
    <w:rsid w:val="00A64415"/>
    <w:rsid w:val="00A65D0B"/>
    <w:rsid w:val="00A678BE"/>
    <w:rsid w:val="00A70DE1"/>
    <w:rsid w:val="00A71F0A"/>
    <w:rsid w:val="00A763DF"/>
    <w:rsid w:val="00A81B73"/>
    <w:rsid w:val="00A82E22"/>
    <w:rsid w:val="00A86D1C"/>
    <w:rsid w:val="00A92A48"/>
    <w:rsid w:val="00A948AF"/>
    <w:rsid w:val="00A9519A"/>
    <w:rsid w:val="00A957CA"/>
    <w:rsid w:val="00A95DC9"/>
    <w:rsid w:val="00AA2152"/>
    <w:rsid w:val="00AA4E9A"/>
    <w:rsid w:val="00AA6C37"/>
    <w:rsid w:val="00AA6FF3"/>
    <w:rsid w:val="00AB245F"/>
    <w:rsid w:val="00AB56B8"/>
    <w:rsid w:val="00AB595D"/>
    <w:rsid w:val="00AC0804"/>
    <w:rsid w:val="00AC239C"/>
    <w:rsid w:val="00AC503E"/>
    <w:rsid w:val="00AC592A"/>
    <w:rsid w:val="00AD0E08"/>
    <w:rsid w:val="00AD1479"/>
    <w:rsid w:val="00AD2FE2"/>
    <w:rsid w:val="00AD3348"/>
    <w:rsid w:val="00AD4825"/>
    <w:rsid w:val="00AD7346"/>
    <w:rsid w:val="00AD74F7"/>
    <w:rsid w:val="00AE10F7"/>
    <w:rsid w:val="00AE59C1"/>
    <w:rsid w:val="00AE6DD0"/>
    <w:rsid w:val="00AF0452"/>
    <w:rsid w:val="00AF1030"/>
    <w:rsid w:val="00AF136F"/>
    <w:rsid w:val="00AF1F37"/>
    <w:rsid w:val="00AF61A5"/>
    <w:rsid w:val="00AF73F6"/>
    <w:rsid w:val="00AF7E2E"/>
    <w:rsid w:val="00AF7EC7"/>
    <w:rsid w:val="00B0068A"/>
    <w:rsid w:val="00B027A3"/>
    <w:rsid w:val="00B02DA5"/>
    <w:rsid w:val="00B03908"/>
    <w:rsid w:val="00B03D2D"/>
    <w:rsid w:val="00B10B0A"/>
    <w:rsid w:val="00B10C85"/>
    <w:rsid w:val="00B132C7"/>
    <w:rsid w:val="00B16767"/>
    <w:rsid w:val="00B172AD"/>
    <w:rsid w:val="00B21A12"/>
    <w:rsid w:val="00B22B74"/>
    <w:rsid w:val="00B22D3A"/>
    <w:rsid w:val="00B24DC8"/>
    <w:rsid w:val="00B27113"/>
    <w:rsid w:val="00B31C23"/>
    <w:rsid w:val="00B3313D"/>
    <w:rsid w:val="00B42A07"/>
    <w:rsid w:val="00B42D06"/>
    <w:rsid w:val="00B4390A"/>
    <w:rsid w:val="00B446B8"/>
    <w:rsid w:val="00B45C8D"/>
    <w:rsid w:val="00B4640D"/>
    <w:rsid w:val="00B474DC"/>
    <w:rsid w:val="00B50A3E"/>
    <w:rsid w:val="00B5130C"/>
    <w:rsid w:val="00B564AC"/>
    <w:rsid w:val="00B63886"/>
    <w:rsid w:val="00B6492B"/>
    <w:rsid w:val="00B66EED"/>
    <w:rsid w:val="00B7269C"/>
    <w:rsid w:val="00B737A8"/>
    <w:rsid w:val="00B743C5"/>
    <w:rsid w:val="00B76109"/>
    <w:rsid w:val="00B76CA2"/>
    <w:rsid w:val="00B777E8"/>
    <w:rsid w:val="00B81753"/>
    <w:rsid w:val="00B83F80"/>
    <w:rsid w:val="00B8670F"/>
    <w:rsid w:val="00B86A75"/>
    <w:rsid w:val="00B9003B"/>
    <w:rsid w:val="00B9042D"/>
    <w:rsid w:val="00B90947"/>
    <w:rsid w:val="00B92BE6"/>
    <w:rsid w:val="00B92CC4"/>
    <w:rsid w:val="00B93747"/>
    <w:rsid w:val="00B95542"/>
    <w:rsid w:val="00BA06AA"/>
    <w:rsid w:val="00BA4B68"/>
    <w:rsid w:val="00BA5CC1"/>
    <w:rsid w:val="00BB0E9E"/>
    <w:rsid w:val="00BB3306"/>
    <w:rsid w:val="00BB6064"/>
    <w:rsid w:val="00BB65B6"/>
    <w:rsid w:val="00BB7528"/>
    <w:rsid w:val="00BB7C16"/>
    <w:rsid w:val="00BC1B1A"/>
    <w:rsid w:val="00BC1D69"/>
    <w:rsid w:val="00BC315E"/>
    <w:rsid w:val="00BC5300"/>
    <w:rsid w:val="00BC67C3"/>
    <w:rsid w:val="00BD1248"/>
    <w:rsid w:val="00BD71DE"/>
    <w:rsid w:val="00BD7AB9"/>
    <w:rsid w:val="00BD7DA5"/>
    <w:rsid w:val="00BE02CE"/>
    <w:rsid w:val="00BE1D8C"/>
    <w:rsid w:val="00BE49D8"/>
    <w:rsid w:val="00BE5881"/>
    <w:rsid w:val="00BF1A4E"/>
    <w:rsid w:val="00BF3EF3"/>
    <w:rsid w:val="00BF5069"/>
    <w:rsid w:val="00BF57F7"/>
    <w:rsid w:val="00C00BDC"/>
    <w:rsid w:val="00C00C35"/>
    <w:rsid w:val="00C0152C"/>
    <w:rsid w:val="00C03853"/>
    <w:rsid w:val="00C03965"/>
    <w:rsid w:val="00C06661"/>
    <w:rsid w:val="00C06BDF"/>
    <w:rsid w:val="00C07FCB"/>
    <w:rsid w:val="00C14FB3"/>
    <w:rsid w:val="00C156A9"/>
    <w:rsid w:val="00C1631F"/>
    <w:rsid w:val="00C17830"/>
    <w:rsid w:val="00C17DA7"/>
    <w:rsid w:val="00C21971"/>
    <w:rsid w:val="00C219C8"/>
    <w:rsid w:val="00C21BE5"/>
    <w:rsid w:val="00C2458A"/>
    <w:rsid w:val="00C24885"/>
    <w:rsid w:val="00C2626C"/>
    <w:rsid w:val="00C274F7"/>
    <w:rsid w:val="00C30360"/>
    <w:rsid w:val="00C30D5F"/>
    <w:rsid w:val="00C32F94"/>
    <w:rsid w:val="00C34EC2"/>
    <w:rsid w:val="00C3733C"/>
    <w:rsid w:val="00C40962"/>
    <w:rsid w:val="00C4270F"/>
    <w:rsid w:val="00C43EEA"/>
    <w:rsid w:val="00C44DF0"/>
    <w:rsid w:val="00C515E4"/>
    <w:rsid w:val="00C51BC4"/>
    <w:rsid w:val="00C54CEC"/>
    <w:rsid w:val="00C54E63"/>
    <w:rsid w:val="00C55BFD"/>
    <w:rsid w:val="00C61EE1"/>
    <w:rsid w:val="00C62401"/>
    <w:rsid w:val="00C624FF"/>
    <w:rsid w:val="00C62B08"/>
    <w:rsid w:val="00C63024"/>
    <w:rsid w:val="00C652EF"/>
    <w:rsid w:val="00C70632"/>
    <w:rsid w:val="00C7118A"/>
    <w:rsid w:val="00C71C89"/>
    <w:rsid w:val="00C730C4"/>
    <w:rsid w:val="00C7316D"/>
    <w:rsid w:val="00C73B07"/>
    <w:rsid w:val="00C765FD"/>
    <w:rsid w:val="00C81064"/>
    <w:rsid w:val="00C81D30"/>
    <w:rsid w:val="00C90E1E"/>
    <w:rsid w:val="00C95737"/>
    <w:rsid w:val="00C974BC"/>
    <w:rsid w:val="00CA055D"/>
    <w:rsid w:val="00CA0694"/>
    <w:rsid w:val="00CA11FA"/>
    <w:rsid w:val="00CA240D"/>
    <w:rsid w:val="00CB0242"/>
    <w:rsid w:val="00CB0D3C"/>
    <w:rsid w:val="00CB2684"/>
    <w:rsid w:val="00CB3830"/>
    <w:rsid w:val="00CB3D67"/>
    <w:rsid w:val="00CB4F76"/>
    <w:rsid w:val="00CB559D"/>
    <w:rsid w:val="00CB62F5"/>
    <w:rsid w:val="00CB7300"/>
    <w:rsid w:val="00CC0F8F"/>
    <w:rsid w:val="00CC1402"/>
    <w:rsid w:val="00CC4681"/>
    <w:rsid w:val="00CC6247"/>
    <w:rsid w:val="00CC6B82"/>
    <w:rsid w:val="00CC7029"/>
    <w:rsid w:val="00CC7E0B"/>
    <w:rsid w:val="00CD0452"/>
    <w:rsid w:val="00CD2AE1"/>
    <w:rsid w:val="00CD3B67"/>
    <w:rsid w:val="00CD5E89"/>
    <w:rsid w:val="00CD7723"/>
    <w:rsid w:val="00CD7FDD"/>
    <w:rsid w:val="00CE1151"/>
    <w:rsid w:val="00CE4842"/>
    <w:rsid w:val="00CE7BB9"/>
    <w:rsid w:val="00CF256A"/>
    <w:rsid w:val="00CF6629"/>
    <w:rsid w:val="00CF7771"/>
    <w:rsid w:val="00D0348B"/>
    <w:rsid w:val="00D03EA6"/>
    <w:rsid w:val="00D04E94"/>
    <w:rsid w:val="00D0596C"/>
    <w:rsid w:val="00D0679D"/>
    <w:rsid w:val="00D07C8F"/>
    <w:rsid w:val="00D10036"/>
    <w:rsid w:val="00D1100D"/>
    <w:rsid w:val="00D133D5"/>
    <w:rsid w:val="00D156F5"/>
    <w:rsid w:val="00D169B3"/>
    <w:rsid w:val="00D20EE7"/>
    <w:rsid w:val="00D242C2"/>
    <w:rsid w:val="00D2449E"/>
    <w:rsid w:val="00D2704C"/>
    <w:rsid w:val="00D32D36"/>
    <w:rsid w:val="00D340A4"/>
    <w:rsid w:val="00D35DA5"/>
    <w:rsid w:val="00D36728"/>
    <w:rsid w:val="00D3759D"/>
    <w:rsid w:val="00D434FD"/>
    <w:rsid w:val="00D4461F"/>
    <w:rsid w:val="00D4799B"/>
    <w:rsid w:val="00D5139E"/>
    <w:rsid w:val="00D51D66"/>
    <w:rsid w:val="00D54D63"/>
    <w:rsid w:val="00D55AA1"/>
    <w:rsid w:val="00D55B1A"/>
    <w:rsid w:val="00D56C14"/>
    <w:rsid w:val="00D57788"/>
    <w:rsid w:val="00D61CAA"/>
    <w:rsid w:val="00D61CEE"/>
    <w:rsid w:val="00D62BC6"/>
    <w:rsid w:val="00D6323E"/>
    <w:rsid w:val="00D63E61"/>
    <w:rsid w:val="00D64882"/>
    <w:rsid w:val="00D654E2"/>
    <w:rsid w:val="00D67435"/>
    <w:rsid w:val="00D75130"/>
    <w:rsid w:val="00D75B3B"/>
    <w:rsid w:val="00D75BCF"/>
    <w:rsid w:val="00D76C4F"/>
    <w:rsid w:val="00D828BE"/>
    <w:rsid w:val="00D82C25"/>
    <w:rsid w:val="00D87061"/>
    <w:rsid w:val="00D912F4"/>
    <w:rsid w:val="00D94275"/>
    <w:rsid w:val="00D9751E"/>
    <w:rsid w:val="00DA0C83"/>
    <w:rsid w:val="00DA3972"/>
    <w:rsid w:val="00DA444D"/>
    <w:rsid w:val="00DA5912"/>
    <w:rsid w:val="00DA6894"/>
    <w:rsid w:val="00DA6F8D"/>
    <w:rsid w:val="00DB20A4"/>
    <w:rsid w:val="00DB34E4"/>
    <w:rsid w:val="00DB3DA8"/>
    <w:rsid w:val="00DB41CA"/>
    <w:rsid w:val="00DB646B"/>
    <w:rsid w:val="00DB6825"/>
    <w:rsid w:val="00DC0402"/>
    <w:rsid w:val="00DC07A2"/>
    <w:rsid w:val="00DC1E70"/>
    <w:rsid w:val="00DC3A05"/>
    <w:rsid w:val="00DC7B0D"/>
    <w:rsid w:val="00DC7D2F"/>
    <w:rsid w:val="00DD001B"/>
    <w:rsid w:val="00DD3436"/>
    <w:rsid w:val="00DD4B5F"/>
    <w:rsid w:val="00DD4D31"/>
    <w:rsid w:val="00DD5B04"/>
    <w:rsid w:val="00DD6043"/>
    <w:rsid w:val="00DD6358"/>
    <w:rsid w:val="00DD676D"/>
    <w:rsid w:val="00DD7DA9"/>
    <w:rsid w:val="00DE0991"/>
    <w:rsid w:val="00DE15EF"/>
    <w:rsid w:val="00DE27C7"/>
    <w:rsid w:val="00DE2852"/>
    <w:rsid w:val="00DE6C1A"/>
    <w:rsid w:val="00DE70C8"/>
    <w:rsid w:val="00DF1111"/>
    <w:rsid w:val="00DF17B7"/>
    <w:rsid w:val="00DF4151"/>
    <w:rsid w:val="00DF44BF"/>
    <w:rsid w:val="00DF4F7C"/>
    <w:rsid w:val="00DF54E8"/>
    <w:rsid w:val="00DF72F5"/>
    <w:rsid w:val="00DF7588"/>
    <w:rsid w:val="00DF7CB2"/>
    <w:rsid w:val="00E00BF4"/>
    <w:rsid w:val="00E01988"/>
    <w:rsid w:val="00E02782"/>
    <w:rsid w:val="00E02EB0"/>
    <w:rsid w:val="00E03BC1"/>
    <w:rsid w:val="00E06C7C"/>
    <w:rsid w:val="00E13514"/>
    <w:rsid w:val="00E2156C"/>
    <w:rsid w:val="00E21DB5"/>
    <w:rsid w:val="00E222EE"/>
    <w:rsid w:val="00E22434"/>
    <w:rsid w:val="00E225C5"/>
    <w:rsid w:val="00E23678"/>
    <w:rsid w:val="00E252B9"/>
    <w:rsid w:val="00E25807"/>
    <w:rsid w:val="00E3115C"/>
    <w:rsid w:val="00E356EA"/>
    <w:rsid w:val="00E41540"/>
    <w:rsid w:val="00E41CC1"/>
    <w:rsid w:val="00E41ECC"/>
    <w:rsid w:val="00E43185"/>
    <w:rsid w:val="00E45487"/>
    <w:rsid w:val="00E45F8C"/>
    <w:rsid w:val="00E51499"/>
    <w:rsid w:val="00E52417"/>
    <w:rsid w:val="00E552AE"/>
    <w:rsid w:val="00E55809"/>
    <w:rsid w:val="00E565F5"/>
    <w:rsid w:val="00E57DB9"/>
    <w:rsid w:val="00E57EA2"/>
    <w:rsid w:val="00E6034A"/>
    <w:rsid w:val="00E6278C"/>
    <w:rsid w:val="00E6547A"/>
    <w:rsid w:val="00E65681"/>
    <w:rsid w:val="00E663B9"/>
    <w:rsid w:val="00E677AC"/>
    <w:rsid w:val="00E703B2"/>
    <w:rsid w:val="00E718CA"/>
    <w:rsid w:val="00E71AC5"/>
    <w:rsid w:val="00E747A6"/>
    <w:rsid w:val="00E7721F"/>
    <w:rsid w:val="00E811B4"/>
    <w:rsid w:val="00E82239"/>
    <w:rsid w:val="00E84674"/>
    <w:rsid w:val="00E84AD3"/>
    <w:rsid w:val="00E854E9"/>
    <w:rsid w:val="00E86875"/>
    <w:rsid w:val="00E86A8E"/>
    <w:rsid w:val="00E94539"/>
    <w:rsid w:val="00E96635"/>
    <w:rsid w:val="00E96D7D"/>
    <w:rsid w:val="00EA1D0E"/>
    <w:rsid w:val="00EA20EC"/>
    <w:rsid w:val="00EA4FF5"/>
    <w:rsid w:val="00EA5D1F"/>
    <w:rsid w:val="00EB002E"/>
    <w:rsid w:val="00EB07FE"/>
    <w:rsid w:val="00EB473A"/>
    <w:rsid w:val="00EC06F1"/>
    <w:rsid w:val="00EC4038"/>
    <w:rsid w:val="00EC6B19"/>
    <w:rsid w:val="00EC75CE"/>
    <w:rsid w:val="00ED560F"/>
    <w:rsid w:val="00EE2191"/>
    <w:rsid w:val="00EF1BEA"/>
    <w:rsid w:val="00EF2B82"/>
    <w:rsid w:val="00EF3AA3"/>
    <w:rsid w:val="00EF56A9"/>
    <w:rsid w:val="00F022C3"/>
    <w:rsid w:val="00F02A78"/>
    <w:rsid w:val="00F06547"/>
    <w:rsid w:val="00F06DF9"/>
    <w:rsid w:val="00F07448"/>
    <w:rsid w:val="00F10C8B"/>
    <w:rsid w:val="00F128FE"/>
    <w:rsid w:val="00F13913"/>
    <w:rsid w:val="00F14CE0"/>
    <w:rsid w:val="00F15330"/>
    <w:rsid w:val="00F172DA"/>
    <w:rsid w:val="00F17BB2"/>
    <w:rsid w:val="00F260F5"/>
    <w:rsid w:val="00F322AB"/>
    <w:rsid w:val="00F32409"/>
    <w:rsid w:val="00F35FB0"/>
    <w:rsid w:val="00F426F3"/>
    <w:rsid w:val="00F42CE5"/>
    <w:rsid w:val="00F440A5"/>
    <w:rsid w:val="00F44978"/>
    <w:rsid w:val="00F44A98"/>
    <w:rsid w:val="00F47596"/>
    <w:rsid w:val="00F51092"/>
    <w:rsid w:val="00F54FBD"/>
    <w:rsid w:val="00F5534A"/>
    <w:rsid w:val="00F62E34"/>
    <w:rsid w:val="00F646BD"/>
    <w:rsid w:val="00F65622"/>
    <w:rsid w:val="00F67278"/>
    <w:rsid w:val="00F70D89"/>
    <w:rsid w:val="00F7440B"/>
    <w:rsid w:val="00F74E08"/>
    <w:rsid w:val="00F75AD2"/>
    <w:rsid w:val="00F772BE"/>
    <w:rsid w:val="00F81BED"/>
    <w:rsid w:val="00F822DE"/>
    <w:rsid w:val="00F84EA0"/>
    <w:rsid w:val="00F87F98"/>
    <w:rsid w:val="00F90CDF"/>
    <w:rsid w:val="00F90E93"/>
    <w:rsid w:val="00F912C7"/>
    <w:rsid w:val="00F96707"/>
    <w:rsid w:val="00F96F0B"/>
    <w:rsid w:val="00FA0840"/>
    <w:rsid w:val="00FA09AD"/>
    <w:rsid w:val="00FA1789"/>
    <w:rsid w:val="00FA21CF"/>
    <w:rsid w:val="00FA2274"/>
    <w:rsid w:val="00FA3565"/>
    <w:rsid w:val="00FA3FD5"/>
    <w:rsid w:val="00FB013E"/>
    <w:rsid w:val="00FB5110"/>
    <w:rsid w:val="00FB6BA2"/>
    <w:rsid w:val="00FB7A59"/>
    <w:rsid w:val="00FC062B"/>
    <w:rsid w:val="00FC502C"/>
    <w:rsid w:val="00FC63D1"/>
    <w:rsid w:val="00FD0149"/>
    <w:rsid w:val="00FD1443"/>
    <w:rsid w:val="00FD1F54"/>
    <w:rsid w:val="00FD1FA8"/>
    <w:rsid w:val="00FD2A81"/>
    <w:rsid w:val="00FD723E"/>
    <w:rsid w:val="00FE104F"/>
    <w:rsid w:val="00FE3F84"/>
    <w:rsid w:val="00FE469B"/>
    <w:rsid w:val="00FE6FE1"/>
    <w:rsid w:val="00FE70F0"/>
    <w:rsid w:val="00FE717A"/>
    <w:rsid w:val="00FF17E6"/>
    <w:rsid w:val="00FF2E4F"/>
    <w:rsid w:val="00FF6976"/>
    <w:rsid w:val="00FF6C7F"/>
    <w:rsid w:val="01000BD7"/>
    <w:rsid w:val="01443A18"/>
    <w:rsid w:val="01925464"/>
    <w:rsid w:val="019A3F43"/>
    <w:rsid w:val="01C52DF5"/>
    <w:rsid w:val="01F727CB"/>
    <w:rsid w:val="02931D26"/>
    <w:rsid w:val="039D38C0"/>
    <w:rsid w:val="03B813FC"/>
    <w:rsid w:val="03BD1A79"/>
    <w:rsid w:val="03FF18B5"/>
    <w:rsid w:val="04BF0955"/>
    <w:rsid w:val="053C3B95"/>
    <w:rsid w:val="05667F77"/>
    <w:rsid w:val="05875315"/>
    <w:rsid w:val="05C02097"/>
    <w:rsid w:val="05EC5D21"/>
    <w:rsid w:val="05EE0075"/>
    <w:rsid w:val="066613C6"/>
    <w:rsid w:val="066F5F9F"/>
    <w:rsid w:val="069E095D"/>
    <w:rsid w:val="06E710E2"/>
    <w:rsid w:val="071F1551"/>
    <w:rsid w:val="072645CA"/>
    <w:rsid w:val="073E0BCA"/>
    <w:rsid w:val="07AB446D"/>
    <w:rsid w:val="088629DC"/>
    <w:rsid w:val="08C755BA"/>
    <w:rsid w:val="0902097A"/>
    <w:rsid w:val="0935441A"/>
    <w:rsid w:val="093D6943"/>
    <w:rsid w:val="09523D06"/>
    <w:rsid w:val="09F925CF"/>
    <w:rsid w:val="0A1162D5"/>
    <w:rsid w:val="0A366CAC"/>
    <w:rsid w:val="0A7C4F7F"/>
    <w:rsid w:val="0AD41345"/>
    <w:rsid w:val="0AF36AC3"/>
    <w:rsid w:val="0AF62481"/>
    <w:rsid w:val="0B3C1EA9"/>
    <w:rsid w:val="0B4C29C4"/>
    <w:rsid w:val="0B6E729C"/>
    <w:rsid w:val="0B845BAD"/>
    <w:rsid w:val="0C0015C8"/>
    <w:rsid w:val="0C0D11D5"/>
    <w:rsid w:val="0C0F6B06"/>
    <w:rsid w:val="0C4373BB"/>
    <w:rsid w:val="0C877EC9"/>
    <w:rsid w:val="0C90291B"/>
    <w:rsid w:val="0CEC3D3A"/>
    <w:rsid w:val="0D4E74E8"/>
    <w:rsid w:val="0DB02CC4"/>
    <w:rsid w:val="0DB27934"/>
    <w:rsid w:val="0DE82C00"/>
    <w:rsid w:val="0E3C678B"/>
    <w:rsid w:val="0E607F56"/>
    <w:rsid w:val="0EAF7C74"/>
    <w:rsid w:val="0F0611B0"/>
    <w:rsid w:val="0F074AF6"/>
    <w:rsid w:val="0F0919CC"/>
    <w:rsid w:val="0F0E1986"/>
    <w:rsid w:val="0F3E39D4"/>
    <w:rsid w:val="0F406A0D"/>
    <w:rsid w:val="101F6E14"/>
    <w:rsid w:val="10CE31D6"/>
    <w:rsid w:val="10EB7AE0"/>
    <w:rsid w:val="11012235"/>
    <w:rsid w:val="112A0062"/>
    <w:rsid w:val="11984138"/>
    <w:rsid w:val="11DC5150"/>
    <w:rsid w:val="127B7796"/>
    <w:rsid w:val="12857EE3"/>
    <w:rsid w:val="12924605"/>
    <w:rsid w:val="1342003A"/>
    <w:rsid w:val="13473453"/>
    <w:rsid w:val="13614639"/>
    <w:rsid w:val="1433394A"/>
    <w:rsid w:val="14827E58"/>
    <w:rsid w:val="149C1B83"/>
    <w:rsid w:val="14E871FD"/>
    <w:rsid w:val="14F378F4"/>
    <w:rsid w:val="15274057"/>
    <w:rsid w:val="15B1304C"/>
    <w:rsid w:val="15DE1C5C"/>
    <w:rsid w:val="16326326"/>
    <w:rsid w:val="163A5711"/>
    <w:rsid w:val="164547E7"/>
    <w:rsid w:val="168B28FB"/>
    <w:rsid w:val="16BD0847"/>
    <w:rsid w:val="16D57DFE"/>
    <w:rsid w:val="174D66E2"/>
    <w:rsid w:val="17871DAC"/>
    <w:rsid w:val="17C6513B"/>
    <w:rsid w:val="17D7715C"/>
    <w:rsid w:val="18815D52"/>
    <w:rsid w:val="18A53B09"/>
    <w:rsid w:val="18E25391"/>
    <w:rsid w:val="192421CB"/>
    <w:rsid w:val="19305C7A"/>
    <w:rsid w:val="195D3316"/>
    <w:rsid w:val="197C26F3"/>
    <w:rsid w:val="19CF04EA"/>
    <w:rsid w:val="1A365EF1"/>
    <w:rsid w:val="1A4042DA"/>
    <w:rsid w:val="1A46462D"/>
    <w:rsid w:val="1A720592"/>
    <w:rsid w:val="1ABA2CDD"/>
    <w:rsid w:val="1AC70760"/>
    <w:rsid w:val="1B0E0295"/>
    <w:rsid w:val="1B6B5AB4"/>
    <w:rsid w:val="1BD86EBE"/>
    <w:rsid w:val="1BE1073D"/>
    <w:rsid w:val="1D58134F"/>
    <w:rsid w:val="1D976E61"/>
    <w:rsid w:val="1DC133BF"/>
    <w:rsid w:val="1DE231EB"/>
    <w:rsid w:val="1DFE3BFA"/>
    <w:rsid w:val="1E137756"/>
    <w:rsid w:val="1E186BB0"/>
    <w:rsid w:val="1E57691C"/>
    <w:rsid w:val="1EBB7D8E"/>
    <w:rsid w:val="1EFE640E"/>
    <w:rsid w:val="1FF41B85"/>
    <w:rsid w:val="20485A7B"/>
    <w:rsid w:val="2053434B"/>
    <w:rsid w:val="20BC3AC1"/>
    <w:rsid w:val="213254EC"/>
    <w:rsid w:val="2158402F"/>
    <w:rsid w:val="22147A6E"/>
    <w:rsid w:val="22625141"/>
    <w:rsid w:val="226A1467"/>
    <w:rsid w:val="23532BE2"/>
    <w:rsid w:val="236C326C"/>
    <w:rsid w:val="237A6950"/>
    <w:rsid w:val="23B502DE"/>
    <w:rsid w:val="24837113"/>
    <w:rsid w:val="250E74E9"/>
    <w:rsid w:val="255E01E5"/>
    <w:rsid w:val="257260F9"/>
    <w:rsid w:val="25781ECE"/>
    <w:rsid w:val="25D72E77"/>
    <w:rsid w:val="25E11874"/>
    <w:rsid w:val="26221E24"/>
    <w:rsid w:val="26BD50FF"/>
    <w:rsid w:val="2703290B"/>
    <w:rsid w:val="271F48B7"/>
    <w:rsid w:val="27394BCD"/>
    <w:rsid w:val="27487218"/>
    <w:rsid w:val="27AD547B"/>
    <w:rsid w:val="28376688"/>
    <w:rsid w:val="283A2E1A"/>
    <w:rsid w:val="28FA4636"/>
    <w:rsid w:val="2974248B"/>
    <w:rsid w:val="29EF683E"/>
    <w:rsid w:val="2A494CBD"/>
    <w:rsid w:val="2A9009AC"/>
    <w:rsid w:val="2AA54770"/>
    <w:rsid w:val="2B5E79C4"/>
    <w:rsid w:val="2C63172D"/>
    <w:rsid w:val="2C845525"/>
    <w:rsid w:val="2D580CA8"/>
    <w:rsid w:val="2DBE497B"/>
    <w:rsid w:val="2E2027D5"/>
    <w:rsid w:val="2E771FC7"/>
    <w:rsid w:val="2F2813FC"/>
    <w:rsid w:val="2F3E20CA"/>
    <w:rsid w:val="2FBB11BB"/>
    <w:rsid w:val="2FE34B00"/>
    <w:rsid w:val="30094AB7"/>
    <w:rsid w:val="3093176D"/>
    <w:rsid w:val="30A94E08"/>
    <w:rsid w:val="30E96F6E"/>
    <w:rsid w:val="3115741C"/>
    <w:rsid w:val="31B40138"/>
    <w:rsid w:val="31CF78D3"/>
    <w:rsid w:val="31DA34CA"/>
    <w:rsid w:val="31E04FA4"/>
    <w:rsid w:val="32111641"/>
    <w:rsid w:val="32566F79"/>
    <w:rsid w:val="32A568EE"/>
    <w:rsid w:val="32CD59E3"/>
    <w:rsid w:val="33437506"/>
    <w:rsid w:val="335241C4"/>
    <w:rsid w:val="33AC7EC5"/>
    <w:rsid w:val="34ED3194"/>
    <w:rsid w:val="34F54056"/>
    <w:rsid w:val="3502439B"/>
    <w:rsid w:val="35061471"/>
    <w:rsid w:val="35416FCC"/>
    <w:rsid w:val="35940206"/>
    <w:rsid w:val="35993EDE"/>
    <w:rsid w:val="35CF54E1"/>
    <w:rsid w:val="35F241A1"/>
    <w:rsid w:val="360463AC"/>
    <w:rsid w:val="366614CD"/>
    <w:rsid w:val="36931ED8"/>
    <w:rsid w:val="36B5657E"/>
    <w:rsid w:val="373621A2"/>
    <w:rsid w:val="37F73CAA"/>
    <w:rsid w:val="3807373D"/>
    <w:rsid w:val="382473F6"/>
    <w:rsid w:val="38DB0C70"/>
    <w:rsid w:val="38DB6C02"/>
    <w:rsid w:val="38ED6631"/>
    <w:rsid w:val="395741D2"/>
    <w:rsid w:val="39B61D8B"/>
    <w:rsid w:val="39C7532E"/>
    <w:rsid w:val="39F23630"/>
    <w:rsid w:val="3A08266B"/>
    <w:rsid w:val="3AA952B9"/>
    <w:rsid w:val="3AC86735"/>
    <w:rsid w:val="3B5E6344"/>
    <w:rsid w:val="3BD1747B"/>
    <w:rsid w:val="3BE73DBC"/>
    <w:rsid w:val="3C6B601F"/>
    <w:rsid w:val="3CE81B85"/>
    <w:rsid w:val="3D604C7A"/>
    <w:rsid w:val="3D97633F"/>
    <w:rsid w:val="3DAB5820"/>
    <w:rsid w:val="3DE27BDB"/>
    <w:rsid w:val="3E0B6835"/>
    <w:rsid w:val="3EBC44A1"/>
    <w:rsid w:val="3EC934A3"/>
    <w:rsid w:val="3EEB5D62"/>
    <w:rsid w:val="3EEC387D"/>
    <w:rsid w:val="3F463D8B"/>
    <w:rsid w:val="3F9C5750"/>
    <w:rsid w:val="3FFB6384"/>
    <w:rsid w:val="40195E57"/>
    <w:rsid w:val="401B27F4"/>
    <w:rsid w:val="408D7EE7"/>
    <w:rsid w:val="40AC4F31"/>
    <w:rsid w:val="40FC40CB"/>
    <w:rsid w:val="42055924"/>
    <w:rsid w:val="422F0EEC"/>
    <w:rsid w:val="429B3A85"/>
    <w:rsid w:val="42B86E06"/>
    <w:rsid w:val="43090758"/>
    <w:rsid w:val="43887B8D"/>
    <w:rsid w:val="439E0B12"/>
    <w:rsid w:val="444F642F"/>
    <w:rsid w:val="44B83455"/>
    <w:rsid w:val="44E54343"/>
    <w:rsid w:val="4660528D"/>
    <w:rsid w:val="46B77D00"/>
    <w:rsid w:val="46F01FCE"/>
    <w:rsid w:val="46FB6183"/>
    <w:rsid w:val="4707624A"/>
    <w:rsid w:val="47367F03"/>
    <w:rsid w:val="47731F49"/>
    <w:rsid w:val="479E677F"/>
    <w:rsid w:val="48576629"/>
    <w:rsid w:val="48C35724"/>
    <w:rsid w:val="48EF58D2"/>
    <w:rsid w:val="48F13C56"/>
    <w:rsid w:val="48F67573"/>
    <w:rsid w:val="495B76C5"/>
    <w:rsid w:val="49CC537B"/>
    <w:rsid w:val="4AC35092"/>
    <w:rsid w:val="4AF25674"/>
    <w:rsid w:val="4B026FE2"/>
    <w:rsid w:val="4B151A15"/>
    <w:rsid w:val="4B90343B"/>
    <w:rsid w:val="4D0A4664"/>
    <w:rsid w:val="4D1A6951"/>
    <w:rsid w:val="4D310632"/>
    <w:rsid w:val="4DAF4838"/>
    <w:rsid w:val="4E0D0A67"/>
    <w:rsid w:val="4E777872"/>
    <w:rsid w:val="4E8F5D81"/>
    <w:rsid w:val="4EB479C8"/>
    <w:rsid w:val="4F431302"/>
    <w:rsid w:val="4FA661F6"/>
    <w:rsid w:val="4FE30181"/>
    <w:rsid w:val="503F468C"/>
    <w:rsid w:val="50924DF1"/>
    <w:rsid w:val="50C463B6"/>
    <w:rsid w:val="50E17FA3"/>
    <w:rsid w:val="51B05D81"/>
    <w:rsid w:val="5205478A"/>
    <w:rsid w:val="52162453"/>
    <w:rsid w:val="52291F9F"/>
    <w:rsid w:val="525B53DF"/>
    <w:rsid w:val="52D91D0A"/>
    <w:rsid w:val="52E4397A"/>
    <w:rsid w:val="53162C1D"/>
    <w:rsid w:val="54905FD4"/>
    <w:rsid w:val="54917B17"/>
    <w:rsid w:val="555E737B"/>
    <w:rsid w:val="559C1456"/>
    <w:rsid w:val="55B22B19"/>
    <w:rsid w:val="55B25340"/>
    <w:rsid w:val="55DA45FE"/>
    <w:rsid w:val="5623524D"/>
    <w:rsid w:val="568D3EAF"/>
    <w:rsid w:val="56976557"/>
    <w:rsid w:val="56A240EA"/>
    <w:rsid w:val="56C01D41"/>
    <w:rsid w:val="56D023E7"/>
    <w:rsid w:val="57100E06"/>
    <w:rsid w:val="57497054"/>
    <w:rsid w:val="57567ADF"/>
    <w:rsid w:val="57585AF4"/>
    <w:rsid w:val="5767760B"/>
    <w:rsid w:val="57D75494"/>
    <w:rsid w:val="57F31B89"/>
    <w:rsid w:val="58585492"/>
    <w:rsid w:val="58B66B30"/>
    <w:rsid w:val="58E96FB6"/>
    <w:rsid w:val="58F20CC4"/>
    <w:rsid w:val="59044C00"/>
    <w:rsid w:val="598C6D7E"/>
    <w:rsid w:val="59976B14"/>
    <w:rsid w:val="59CC1D86"/>
    <w:rsid w:val="5A36150F"/>
    <w:rsid w:val="5ADE58C9"/>
    <w:rsid w:val="5AE6309F"/>
    <w:rsid w:val="5B420463"/>
    <w:rsid w:val="5B7F0D01"/>
    <w:rsid w:val="5B900890"/>
    <w:rsid w:val="5BA16814"/>
    <w:rsid w:val="5BEF0861"/>
    <w:rsid w:val="5C332432"/>
    <w:rsid w:val="5CE6756B"/>
    <w:rsid w:val="5CE9060C"/>
    <w:rsid w:val="5D3D20F7"/>
    <w:rsid w:val="5E574AA9"/>
    <w:rsid w:val="5E8666C8"/>
    <w:rsid w:val="5EB31840"/>
    <w:rsid w:val="5F1525D9"/>
    <w:rsid w:val="5FC40A36"/>
    <w:rsid w:val="601C1F65"/>
    <w:rsid w:val="60884954"/>
    <w:rsid w:val="60AB6118"/>
    <w:rsid w:val="618715F7"/>
    <w:rsid w:val="61A474E9"/>
    <w:rsid w:val="61B36AEA"/>
    <w:rsid w:val="61FD19A1"/>
    <w:rsid w:val="62222416"/>
    <w:rsid w:val="62464D88"/>
    <w:rsid w:val="62E7782F"/>
    <w:rsid w:val="6346164F"/>
    <w:rsid w:val="63465EC7"/>
    <w:rsid w:val="63612E7F"/>
    <w:rsid w:val="6384744A"/>
    <w:rsid w:val="640F46AF"/>
    <w:rsid w:val="645523F7"/>
    <w:rsid w:val="648A7A1A"/>
    <w:rsid w:val="64A749C1"/>
    <w:rsid w:val="64F701F7"/>
    <w:rsid w:val="650B78D0"/>
    <w:rsid w:val="65FC0B3D"/>
    <w:rsid w:val="660B5FF6"/>
    <w:rsid w:val="66124439"/>
    <w:rsid w:val="66292B68"/>
    <w:rsid w:val="664015E4"/>
    <w:rsid w:val="66F96522"/>
    <w:rsid w:val="67636200"/>
    <w:rsid w:val="684C76B9"/>
    <w:rsid w:val="68B20AF8"/>
    <w:rsid w:val="68D14EE1"/>
    <w:rsid w:val="695E3C01"/>
    <w:rsid w:val="69B14545"/>
    <w:rsid w:val="6A9A484F"/>
    <w:rsid w:val="6B1D6E56"/>
    <w:rsid w:val="6B306968"/>
    <w:rsid w:val="6BC6737C"/>
    <w:rsid w:val="6C0E0EFC"/>
    <w:rsid w:val="6CF13531"/>
    <w:rsid w:val="6CFC626A"/>
    <w:rsid w:val="6D251AE3"/>
    <w:rsid w:val="6E153223"/>
    <w:rsid w:val="6E373CE0"/>
    <w:rsid w:val="6E442DA5"/>
    <w:rsid w:val="6E724C76"/>
    <w:rsid w:val="6FD91A83"/>
    <w:rsid w:val="7075595A"/>
    <w:rsid w:val="708F55CC"/>
    <w:rsid w:val="70C76CCB"/>
    <w:rsid w:val="71307ECE"/>
    <w:rsid w:val="71420403"/>
    <w:rsid w:val="717E6346"/>
    <w:rsid w:val="71845771"/>
    <w:rsid w:val="71D21613"/>
    <w:rsid w:val="73130E25"/>
    <w:rsid w:val="732F3ECB"/>
    <w:rsid w:val="73797016"/>
    <w:rsid w:val="73AD1B4E"/>
    <w:rsid w:val="73DF1C2C"/>
    <w:rsid w:val="73E67ECA"/>
    <w:rsid w:val="741F7A1B"/>
    <w:rsid w:val="75174E87"/>
    <w:rsid w:val="753918B7"/>
    <w:rsid w:val="754C2CBF"/>
    <w:rsid w:val="759C6ADD"/>
    <w:rsid w:val="75B24D5A"/>
    <w:rsid w:val="75C828DA"/>
    <w:rsid w:val="75D56B68"/>
    <w:rsid w:val="7658319C"/>
    <w:rsid w:val="767140DA"/>
    <w:rsid w:val="7681062E"/>
    <w:rsid w:val="76927055"/>
    <w:rsid w:val="76BE4D76"/>
    <w:rsid w:val="772E4E30"/>
    <w:rsid w:val="775179D2"/>
    <w:rsid w:val="777008D2"/>
    <w:rsid w:val="779B5157"/>
    <w:rsid w:val="78312E93"/>
    <w:rsid w:val="78377A21"/>
    <w:rsid w:val="79260686"/>
    <w:rsid w:val="79A9449F"/>
    <w:rsid w:val="79BD1DFD"/>
    <w:rsid w:val="79DB4A88"/>
    <w:rsid w:val="7A97380E"/>
    <w:rsid w:val="7AA71E6B"/>
    <w:rsid w:val="7AFB6609"/>
    <w:rsid w:val="7B066549"/>
    <w:rsid w:val="7B821A4E"/>
    <w:rsid w:val="7B8A0818"/>
    <w:rsid w:val="7BE87B93"/>
    <w:rsid w:val="7C7E3822"/>
    <w:rsid w:val="7D0A5158"/>
    <w:rsid w:val="7E0A6CE6"/>
    <w:rsid w:val="7E7230BC"/>
    <w:rsid w:val="7F4E340C"/>
    <w:rsid w:val="7F9A7F24"/>
    <w:rsid w:val="7FBA307F"/>
    <w:rsid w:val="7FE355D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jc w:val="center"/>
    </w:pPr>
    <w:rPr>
      <w:rFonts w:eastAsia="文星简小标宋"/>
      <w:sz w:val="44"/>
      <w:szCs w:val="20"/>
    </w:rPr>
  </w:style>
  <w:style w:type="paragraph" w:styleId="3">
    <w:name w:val="Date"/>
    <w:basedOn w:val="1"/>
    <w:next w:val="1"/>
    <w:qFormat/>
    <w:uiPriority w:val="0"/>
    <w:rPr>
      <w:szCs w:val="20"/>
    </w:r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20"/>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1"/>
    <w:basedOn w:val="1"/>
    <w:link w:val="8"/>
    <w:qFormat/>
    <w:uiPriority w:val="0"/>
    <w:rPr>
      <w:rFonts w:ascii="Tahoma" w:hAnsi="Tahoma"/>
      <w:sz w:val="24"/>
      <w:szCs w:val="20"/>
    </w:rPr>
  </w:style>
  <w:style w:type="character" w:styleId="10">
    <w:name w:val="page number"/>
    <w:basedOn w:val="8"/>
    <w:qFormat/>
    <w:uiPriority w:val="0"/>
  </w:style>
  <w:style w:type="character" w:styleId="11">
    <w:name w:val="FollowedHyperlink"/>
    <w:qFormat/>
    <w:uiPriority w:val="0"/>
    <w:rPr>
      <w:rFonts w:hint="eastAsia" w:ascii="宋体" w:hAnsi="宋体" w:eastAsia="宋体" w:cs="宋体"/>
      <w:color w:val="000000"/>
      <w:sz w:val="14"/>
      <w:szCs w:val="14"/>
      <w:u w:val="none"/>
    </w:rPr>
  </w:style>
  <w:style w:type="character" w:styleId="12">
    <w:name w:val="Emphasis"/>
    <w:qFormat/>
    <w:uiPriority w:val="0"/>
  </w:style>
  <w:style w:type="character" w:styleId="13">
    <w:name w:val="HTML Definition"/>
    <w:qFormat/>
    <w:uiPriority w:val="0"/>
  </w:style>
  <w:style w:type="character" w:styleId="14">
    <w:name w:val="HTML Acronym"/>
    <w:basedOn w:val="8"/>
    <w:qFormat/>
    <w:uiPriority w:val="0"/>
  </w:style>
  <w:style w:type="character" w:styleId="15">
    <w:name w:val="HTML Variable"/>
    <w:qFormat/>
    <w:uiPriority w:val="0"/>
  </w:style>
  <w:style w:type="character" w:styleId="16">
    <w:name w:val="Hyperlink"/>
    <w:qFormat/>
    <w:uiPriority w:val="0"/>
    <w:rPr>
      <w:rFonts w:hint="eastAsia" w:ascii="宋体" w:hAnsi="宋体" w:eastAsia="宋体" w:cs="宋体"/>
      <w:color w:val="000000"/>
      <w:sz w:val="14"/>
      <w:szCs w:val="14"/>
      <w:u w:val="none"/>
    </w:rPr>
  </w:style>
  <w:style w:type="character" w:styleId="17">
    <w:name w:val="HTML Code"/>
    <w:qFormat/>
    <w:uiPriority w:val="0"/>
    <w:rPr>
      <w:rFonts w:ascii="Courier New" w:hAnsi="Courier New"/>
      <w:sz w:val="20"/>
    </w:rPr>
  </w:style>
  <w:style w:type="character" w:styleId="18">
    <w:name w:val="HTML Cite"/>
    <w:qFormat/>
    <w:uiPriority w:val="0"/>
  </w:style>
  <w:style w:type="paragraph" w:customStyle="1" w:styleId="20">
    <w:name w:val=" Char Char Char Char Char Char Char"/>
    <w:basedOn w:val="1"/>
    <w:qFormat/>
    <w:uiPriority w:val="0"/>
    <w:pPr>
      <w:widowControl/>
      <w:spacing w:after="160" w:line="240" w:lineRule="exact"/>
      <w:jc w:val="left"/>
    </w:pPr>
    <w:rPr>
      <w:rFonts w:ascii="Verdana" w:hAnsi="Verdana"/>
      <w:kern w:val="0"/>
      <w:sz w:val="18"/>
      <w:szCs w:val="20"/>
      <w:lang w:eastAsia="en-US"/>
    </w:rPr>
  </w:style>
  <w:style w:type="paragraph" w:customStyle="1" w:styleId="21">
    <w:name w:val="p0"/>
    <w:basedOn w:val="1"/>
    <w:qFormat/>
    <w:uiPriority w:val="0"/>
    <w:pPr>
      <w:widowControl/>
      <w:jc w:val="left"/>
    </w:pPr>
    <w:rPr>
      <w:kern w:val="0"/>
      <w:szCs w:val="21"/>
    </w:rPr>
  </w:style>
  <w:style w:type="paragraph" w:customStyle="1" w:styleId="22">
    <w:name w:val=" Char"/>
    <w:basedOn w:val="1"/>
    <w:qFormat/>
    <w:uiPriority w:val="0"/>
    <w:rPr>
      <w:rFonts w:ascii="宋体" w:hAnsi="宋体"/>
      <w:color w:val="000000"/>
      <w:sz w:val="18"/>
      <w:szCs w:val="18"/>
    </w:rPr>
  </w:style>
  <w:style w:type="paragraph" w:customStyle="1" w:styleId="23">
    <w:name w:val="默认段落字体 Para Char Char Char Char Char Char Char Char"/>
    <w:basedOn w:val="1"/>
    <w:qFormat/>
    <w:uiPriority w:val="0"/>
  </w:style>
  <w:style w:type="paragraph" w:customStyle="1" w:styleId="24">
    <w:name w:val="Default"/>
    <w:qFormat/>
    <w:uiPriority w:val="0"/>
    <w:pPr>
      <w:widowControl w:val="0"/>
      <w:autoSpaceDE w:val="0"/>
      <w:autoSpaceDN w:val="0"/>
      <w:adjustRightInd w:val="0"/>
    </w:pPr>
    <w:rPr>
      <w:rFonts w:ascii="MIIBAN+TT9D71367BtCID" w:hAnsi="Times New Roman" w:eastAsia="MIIBAN+TT9D71367BtCID" w:cs="MIIBAN+TT9D71367BtCID"/>
      <w:color w:val="000000"/>
      <w:sz w:val="24"/>
      <w:szCs w:val="24"/>
      <w:lang w:val="en-US" w:eastAsia="zh-CN" w:bidi="ar-SA"/>
    </w:rPr>
  </w:style>
  <w:style w:type="paragraph" w:customStyle="1" w:styleId="25">
    <w:name w:val="列出段落"/>
    <w:basedOn w:val="1"/>
    <w:qFormat/>
    <w:uiPriority w:val="0"/>
    <w:pPr>
      <w:ind w:firstLine="420" w:firstLineChars="200"/>
    </w:pPr>
    <w:rPr>
      <w:rFonts w:ascii="Calibri" w:hAnsi="Calibri" w:cs="Calibri"/>
      <w:szCs w:val="21"/>
    </w:rPr>
  </w:style>
  <w:style w:type="paragraph" w:customStyle="1" w:styleId="26">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szCs w:val="21"/>
    </w:rPr>
  </w:style>
  <w:style w:type="character" w:customStyle="1" w:styleId="27">
    <w:name w:val="font51"/>
    <w:basedOn w:val="8"/>
    <w:qFormat/>
    <w:uiPriority w:val="0"/>
    <w:rPr>
      <w:rFonts w:ascii="?宋" w:hAnsi="?宋" w:eastAsia="?宋" w:cs="?宋"/>
      <w:color w:val="000000"/>
      <w:sz w:val="22"/>
      <w:szCs w:val="22"/>
      <w:u w:val="none"/>
    </w:rPr>
  </w:style>
  <w:style w:type="character" w:customStyle="1" w:styleId="28">
    <w:name w:val="font61"/>
    <w:qFormat/>
    <w:uiPriority w:val="0"/>
    <w:rPr>
      <w:rFonts w:hint="default" w:ascii="仿宋_GB2312" w:hAnsi="仿宋_GB2312" w:eastAsia="仿宋_GB2312" w:cs="仿宋_GB2312"/>
      <w:b/>
      <w:color w:val="000000"/>
      <w:sz w:val="18"/>
      <w:szCs w:val="18"/>
      <w:u w:val="none"/>
    </w:rPr>
  </w:style>
  <w:style w:type="character" w:customStyle="1" w:styleId="29">
    <w:name w:val="font112"/>
    <w:qFormat/>
    <w:uiPriority w:val="0"/>
    <w:rPr>
      <w:rFonts w:hint="default" w:ascii="仿宋_GB2312" w:hAnsi="仿宋_GB2312" w:eastAsia="仿宋_GB2312" w:cs="仿宋_GB2312"/>
      <w:b/>
      <w:color w:val="000000"/>
      <w:sz w:val="20"/>
      <w:szCs w:val="20"/>
      <w:u w:val="none"/>
    </w:rPr>
  </w:style>
  <w:style w:type="character" w:customStyle="1" w:styleId="30">
    <w:name w:val="10"/>
    <w:basedOn w:val="8"/>
    <w:qFormat/>
    <w:uiPriority w:val="0"/>
    <w:rPr>
      <w:rFonts w:hint="default" w:ascii="Times New Roman" w:hAnsi="Times New Roman" w:cs="Times New Roman"/>
    </w:rPr>
  </w:style>
  <w:style w:type="character" w:customStyle="1" w:styleId="31">
    <w:name w:val="font121"/>
    <w:qFormat/>
    <w:uiPriority w:val="0"/>
    <w:rPr>
      <w:rFonts w:hint="default" w:ascii="仿宋_GB2312" w:hAnsi="仿宋_GB2312" w:eastAsia="仿宋_GB2312" w:cs="仿宋_GB2312"/>
      <w:color w:val="000000"/>
      <w:sz w:val="20"/>
      <w:szCs w:val="20"/>
      <w:u w:val="none"/>
    </w:rPr>
  </w:style>
  <w:style w:type="character" w:customStyle="1" w:styleId="32">
    <w:name w:val="15"/>
    <w:basedOn w:val="8"/>
    <w:qFormat/>
    <w:uiPriority w:val="0"/>
    <w:rPr>
      <w:rFonts w:ascii="?宋_GB2312" w:eastAsia="?宋_GB2312" w:cs="?宋_GB2312"/>
      <w:b/>
      <w:bCs/>
      <w:color w:val="000000"/>
      <w:sz w:val="22"/>
      <w:szCs w:val="22"/>
    </w:rPr>
  </w:style>
  <w:style w:type="character" w:customStyle="1" w:styleId="33">
    <w:name w:val="font21"/>
    <w:qFormat/>
    <w:uiPriority w:val="0"/>
    <w:rPr>
      <w:rFonts w:hint="eastAsia" w:ascii="宋体" w:hAnsi="宋体" w:eastAsia="宋体" w:cs="宋体"/>
      <w:color w:val="000000"/>
      <w:sz w:val="20"/>
      <w:szCs w:val="20"/>
      <w:u w:val="none"/>
    </w:rPr>
  </w:style>
  <w:style w:type="character" w:customStyle="1" w:styleId="34">
    <w:name w:val="font11"/>
    <w:basedOn w:val="8"/>
    <w:qFormat/>
    <w:uiPriority w:val="0"/>
    <w:rPr>
      <w:rFonts w:hint="eastAsia" w:ascii="宋体" w:hAnsi="宋体" w:eastAsia="宋体" w:cs="宋体"/>
      <w:b/>
      <w:color w:val="000000"/>
      <w:sz w:val="20"/>
      <w:szCs w:val="20"/>
      <w:u w:val="none"/>
    </w:rPr>
  </w:style>
  <w:style w:type="character" w:customStyle="1" w:styleId="35">
    <w:name w:val="font101"/>
    <w:qFormat/>
    <w:uiPriority w:val="0"/>
    <w:rPr>
      <w:rFonts w:ascii="font-weight : 400" w:hAnsi="font-weight : 400" w:eastAsia="font-weight : 400" w:cs="font-weight : 400"/>
      <w:color w:val="000000"/>
      <w:sz w:val="20"/>
      <w:szCs w:val="20"/>
      <w:u w:val="none"/>
    </w:rPr>
  </w:style>
  <w:style w:type="character" w:customStyle="1" w:styleId="36">
    <w:name w:val="font41"/>
    <w:qFormat/>
    <w:uiPriority w:val="0"/>
    <w:rPr>
      <w:rFonts w:hint="default" w:ascii="仿宋_GB2312" w:hAnsi="仿宋_GB2312" w:eastAsia="仿宋_GB2312" w:cs="仿宋_GB2312"/>
      <w:color w:val="000000"/>
      <w:sz w:val="18"/>
      <w:szCs w:val="18"/>
      <w:u w:val="none"/>
    </w:rPr>
  </w:style>
  <w:style w:type="character" w:customStyle="1" w:styleId="37">
    <w:name w:val="font71"/>
    <w:qFormat/>
    <w:uiPriority w:val="0"/>
    <w:rPr>
      <w:rFonts w:hint="default" w:ascii="仿宋_GB2312" w:hAnsi="仿宋_GB2312" w:eastAsia="仿宋_GB2312" w:cs="仿宋_GB2312"/>
      <w:color w:val="000000"/>
      <w:sz w:val="18"/>
      <w:szCs w:val="18"/>
      <w:u w:val="none"/>
    </w:rPr>
  </w:style>
  <w:style w:type="character" w:customStyle="1" w:styleId="38">
    <w:name w:val="16"/>
    <w:basedOn w:val="8"/>
    <w:qFormat/>
    <w:uiPriority w:val="0"/>
    <w:rPr>
      <w:rFonts w:ascii="?宋_GB2312" w:eastAsia="?宋_GB2312" w:cs="?宋_GB2312"/>
      <w:color w:val="000000"/>
      <w:sz w:val="22"/>
      <w:szCs w:val="22"/>
    </w:rPr>
  </w:style>
  <w:style w:type="character" w:customStyle="1" w:styleId="39">
    <w:name w:val="17"/>
    <w:basedOn w:val="8"/>
    <w:qFormat/>
    <w:uiPriority w:val="0"/>
    <w:rPr>
      <w:rFonts w:hint="eastAsia" w:ascii="?宋" w:eastAsia="?宋"/>
      <w:color w:val="000000"/>
      <w:sz w:val="22"/>
      <w:szCs w:val="22"/>
    </w:rPr>
  </w:style>
  <w:style w:type="table" w:customStyle="1" w:styleId="40">
    <w:name w:val="超链接1"/>
    <w:basedOn w:val="19"/>
    <w:qFormat/>
    <w:uiPriority w:val="0"/>
    <w:rPr>
      <w:rFonts w:hint="eastAsia" w:ascii="宋体" w:hAnsi="宋体" w:eastAsia="宋体" w:cs="宋体"/>
      <w:color w:val="0000FF"/>
      <w:sz w:val="22"/>
      <w:szCs w:val="22"/>
      <w:u w:val="single"/>
    </w:rPr>
    <w:tblPr>
      <w:tblLayout w:type="fixed"/>
    </w:tblPr>
  </w:style>
  <w:style w:type="table" w:customStyle="1" w:styleId="41">
    <w:name w:val="标题1"/>
    <w:basedOn w:val="19"/>
    <w:qFormat/>
    <w:uiPriority w:val="0"/>
    <w:rPr>
      <w:rFonts w:hint="eastAsia" w:ascii="宋体" w:hAnsi="宋体" w:eastAsia="宋体" w:cs="宋体"/>
      <w:b/>
      <w:color w:val="44546A"/>
      <w:sz w:val="36"/>
      <w:szCs w:val="36"/>
      <w:u w:val="none"/>
    </w:rPr>
    <w:tblPr>
      <w:tblLayout w:type="fixed"/>
    </w:tblPr>
  </w:style>
  <w:style w:type="table" w:customStyle="1" w:styleId="42">
    <w:name w:val="标题 21"/>
    <w:basedOn w:val="19"/>
    <w:qFormat/>
    <w:uiPriority w:val="0"/>
    <w:rPr>
      <w:rFonts w:hint="eastAsia" w:ascii="宋体" w:hAnsi="宋体" w:eastAsia="宋体" w:cs="宋体"/>
      <w:b/>
      <w:color w:val="44546A"/>
      <w:sz w:val="26"/>
      <w:szCs w:val="26"/>
      <w:u w:val="none"/>
    </w:rPr>
    <w:tblPr>
      <w:tblBorders>
        <w:bottom w:val="single" w:color="5B9BD5" w:sz="8" w:space="0"/>
      </w:tblBorders>
      <w:tblLayout w:type="fixed"/>
    </w:tblPr>
  </w:style>
  <w:style w:type="table" w:customStyle="1" w:styleId="43">
    <w:name w:val="40% - 强调文字颜色 61"/>
    <w:basedOn w:val="19"/>
    <w:qFormat/>
    <w:uiPriority w:val="0"/>
    <w:rPr>
      <w:rFonts w:hint="eastAsia" w:ascii="宋体" w:hAnsi="宋体" w:eastAsia="宋体" w:cs="宋体"/>
      <w:color w:val="000000"/>
      <w:sz w:val="22"/>
      <w:szCs w:val="22"/>
      <w:u w:val="none"/>
    </w:rPr>
    <w:tblPr>
      <w:tblLayout w:type="fixed"/>
    </w:tblPr>
    <w:tcPr>
      <w:shd w:val="clear" w:color="auto" w:fill="C6E0B4"/>
    </w:tcPr>
  </w:style>
  <w:style w:type="table" w:customStyle="1" w:styleId="44">
    <w:name w:val="40% - 强调文字颜色 21"/>
    <w:basedOn w:val="19"/>
    <w:qFormat/>
    <w:uiPriority w:val="0"/>
    <w:rPr>
      <w:rFonts w:hint="eastAsia" w:ascii="宋体" w:hAnsi="宋体" w:eastAsia="宋体" w:cs="宋体"/>
      <w:color w:val="000000"/>
      <w:sz w:val="22"/>
      <w:szCs w:val="22"/>
      <w:u w:val="none"/>
    </w:rPr>
    <w:tblPr>
      <w:tblLayout w:type="fixed"/>
    </w:tblPr>
    <w:tcPr>
      <w:shd w:val="clear" w:color="auto" w:fill="F8CBAD"/>
    </w:tcPr>
  </w:style>
  <w:style w:type="table" w:customStyle="1" w:styleId="45">
    <w:name w:val="好1"/>
    <w:basedOn w:val="19"/>
    <w:qFormat/>
    <w:uiPriority w:val="0"/>
    <w:rPr>
      <w:rFonts w:hint="eastAsia" w:ascii="宋体" w:hAnsi="宋体" w:eastAsia="宋体" w:cs="宋体"/>
      <w:color w:val="006100"/>
      <w:sz w:val="22"/>
      <w:szCs w:val="22"/>
      <w:u w:val="none"/>
    </w:rPr>
    <w:tblPr>
      <w:tblLayout w:type="fixed"/>
    </w:tblPr>
    <w:tcPr>
      <w:shd w:val="clear" w:color="auto" w:fill="C6EFCE"/>
    </w:tcPr>
  </w:style>
  <w:style w:type="table" w:customStyle="1" w:styleId="46">
    <w:name w:val="40% - 强调文字颜色 31"/>
    <w:basedOn w:val="19"/>
    <w:qFormat/>
    <w:uiPriority w:val="0"/>
    <w:rPr>
      <w:rFonts w:hint="eastAsia" w:ascii="宋体" w:hAnsi="宋体" w:eastAsia="宋体" w:cs="宋体"/>
      <w:color w:val="000000"/>
      <w:sz w:val="22"/>
      <w:szCs w:val="22"/>
      <w:u w:val="none"/>
    </w:rPr>
    <w:tblPr>
      <w:tblLayout w:type="fixed"/>
    </w:tblPr>
    <w:tcPr>
      <w:shd w:val="clear" w:color="auto" w:fill="DBDBDB"/>
    </w:tcPr>
  </w:style>
  <w:style w:type="table" w:customStyle="1" w:styleId="47">
    <w:name w:val="60% - 强调文字颜色 51"/>
    <w:basedOn w:val="19"/>
    <w:qFormat/>
    <w:uiPriority w:val="0"/>
    <w:rPr>
      <w:rFonts w:hint="eastAsia" w:ascii="宋体" w:hAnsi="宋体" w:eastAsia="宋体" w:cs="宋体"/>
      <w:color w:val="FFFFFF"/>
      <w:sz w:val="22"/>
      <w:szCs w:val="22"/>
      <w:u w:val="none"/>
    </w:rPr>
    <w:tblPr>
      <w:tblLayout w:type="fixed"/>
    </w:tblPr>
    <w:tcPr>
      <w:shd w:val="clear" w:color="auto" w:fill="8EA9DB"/>
    </w:tcPr>
  </w:style>
  <w:style w:type="table" w:customStyle="1" w:styleId="48">
    <w:name w:val="输入1"/>
    <w:basedOn w:val="19"/>
    <w:qFormat/>
    <w:uiPriority w:val="0"/>
    <w:rPr>
      <w:rFonts w:hint="eastAsia" w:ascii="宋体" w:hAnsi="宋体" w:eastAsia="宋体" w:cs="宋体"/>
      <w:color w:val="3F3F76"/>
      <w:sz w:val="22"/>
      <w:szCs w:val="22"/>
      <w:u w:val="none"/>
    </w:rPr>
    <w:tblPr>
      <w:tblBorders>
        <w:top w:val="single" w:color="7F7F7F" w:sz="4" w:space="0"/>
        <w:left w:val="single" w:color="7F7F7F" w:sz="4" w:space="0"/>
        <w:bottom w:val="single" w:color="7F7F7F" w:sz="4" w:space="0"/>
        <w:right w:val="single" w:color="7F7F7F" w:sz="4" w:space="0"/>
      </w:tblBorders>
      <w:tblLayout w:type="fixed"/>
    </w:tblPr>
    <w:tcPr>
      <w:shd w:val="clear" w:color="auto" w:fill="FFCC99"/>
    </w:tcPr>
  </w:style>
  <w:style w:type="table" w:customStyle="1" w:styleId="49">
    <w:name w:val="货币[0]1"/>
    <w:basedOn w:val="19"/>
    <w:qFormat/>
    <w:uiPriority w:val="0"/>
    <w:tblPr>
      <w:tblLayout w:type="fixed"/>
    </w:tblPr>
  </w:style>
  <w:style w:type="table" w:customStyle="1" w:styleId="50">
    <w:name w:val="20% - 强调文字颜色 11"/>
    <w:basedOn w:val="19"/>
    <w:qFormat/>
    <w:uiPriority w:val="0"/>
    <w:rPr>
      <w:rFonts w:hint="eastAsia" w:ascii="宋体" w:hAnsi="宋体" w:eastAsia="宋体" w:cs="宋体"/>
      <w:color w:val="000000"/>
      <w:sz w:val="22"/>
      <w:szCs w:val="22"/>
      <w:u w:val="none"/>
    </w:rPr>
    <w:tblPr>
      <w:tblLayout w:type="fixed"/>
    </w:tblPr>
    <w:tcPr>
      <w:shd w:val="clear" w:color="auto" w:fill="DDEBF7"/>
    </w:tcPr>
  </w:style>
  <w:style w:type="table" w:customStyle="1" w:styleId="51">
    <w:name w:val="强调文字颜色 11"/>
    <w:basedOn w:val="19"/>
    <w:qFormat/>
    <w:uiPriority w:val="0"/>
    <w:rPr>
      <w:rFonts w:hint="eastAsia" w:ascii="宋体" w:hAnsi="宋体" w:eastAsia="宋体" w:cs="宋体"/>
      <w:color w:val="FFFFFF"/>
      <w:sz w:val="22"/>
      <w:szCs w:val="22"/>
      <w:u w:val="none"/>
    </w:rPr>
    <w:tblPr>
      <w:tblLayout w:type="fixed"/>
    </w:tblPr>
    <w:tcPr>
      <w:shd w:val="clear" w:color="auto" w:fill="5B9BD5"/>
    </w:tcPr>
  </w:style>
  <w:style w:type="table" w:customStyle="1" w:styleId="52">
    <w:name w:val="强调文字颜色 51"/>
    <w:basedOn w:val="19"/>
    <w:qFormat/>
    <w:uiPriority w:val="0"/>
    <w:rPr>
      <w:rFonts w:hint="eastAsia" w:ascii="宋体" w:hAnsi="宋体" w:eastAsia="宋体" w:cs="宋体"/>
      <w:color w:val="FFFFFF"/>
      <w:sz w:val="22"/>
      <w:szCs w:val="22"/>
      <w:u w:val="none"/>
    </w:rPr>
    <w:tblPr>
      <w:tblLayout w:type="fixed"/>
    </w:tblPr>
    <w:tcPr>
      <w:shd w:val="clear" w:color="auto" w:fill="4472C4"/>
    </w:tcPr>
  </w:style>
  <w:style w:type="table" w:customStyle="1" w:styleId="53">
    <w:name w:val="货币1"/>
    <w:basedOn w:val="19"/>
    <w:qFormat/>
    <w:uiPriority w:val="0"/>
    <w:tblPr>
      <w:tblLayout w:type="fixed"/>
    </w:tblPr>
  </w:style>
  <w:style w:type="table" w:customStyle="1" w:styleId="54">
    <w:name w:val="20% - 强调文字颜色 41"/>
    <w:basedOn w:val="19"/>
    <w:qFormat/>
    <w:uiPriority w:val="0"/>
    <w:rPr>
      <w:rFonts w:hint="eastAsia" w:ascii="宋体" w:hAnsi="宋体" w:eastAsia="宋体" w:cs="宋体"/>
      <w:color w:val="000000"/>
      <w:sz w:val="22"/>
      <w:szCs w:val="22"/>
      <w:u w:val="none"/>
    </w:rPr>
    <w:tblPr>
      <w:tblLayout w:type="fixed"/>
    </w:tblPr>
    <w:tcPr>
      <w:shd w:val="clear" w:color="auto" w:fill="FFF2CC"/>
    </w:tcPr>
  </w:style>
  <w:style w:type="table" w:customStyle="1" w:styleId="55">
    <w:name w:val="警告文本1"/>
    <w:basedOn w:val="19"/>
    <w:uiPriority w:val="0"/>
    <w:rPr>
      <w:rFonts w:hint="eastAsia" w:ascii="宋体" w:hAnsi="宋体" w:eastAsia="宋体" w:cs="宋体"/>
      <w:color w:val="FF0000"/>
      <w:sz w:val="22"/>
      <w:szCs w:val="22"/>
      <w:u w:val="none"/>
    </w:rPr>
    <w:tblPr>
      <w:tblLayout w:type="fixed"/>
    </w:tblPr>
  </w:style>
  <w:style w:type="table" w:customStyle="1" w:styleId="56">
    <w:name w:val="差1"/>
    <w:basedOn w:val="19"/>
    <w:qFormat/>
    <w:uiPriority w:val="0"/>
    <w:rPr>
      <w:rFonts w:hint="eastAsia" w:ascii="宋体" w:hAnsi="宋体" w:eastAsia="宋体" w:cs="宋体"/>
      <w:color w:val="9C0006"/>
      <w:sz w:val="22"/>
      <w:szCs w:val="22"/>
      <w:u w:val="none"/>
    </w:rPr>
    <w:tblPr>
      <w:tblLayout w:type="fixed"/>
    </w:tblPr>
    <w:tcPr>
      <w:shd w:val="clear" w:color="auto" w:fill="FFC7CE"/>
    </w:tcPr>
  </w:style>
  <w:style w:type="table" w:customStyle="1" w:styleId="57">
    <w:name w:val="60% - 强调文字颜色 11"/>
    <w:basedOn w:val="19"/>
    <w:uiPriority w:val="0"/>
    <w:rPr>
      <w:rFonts w:hint="eastAsia" w:ascii="宋体" w:hAnsi="宋体" w:eastAsia="宋体" w:cs="宋体"/>
      <w:color w:val="FFFFFF"/>
      <w:sz w:val="22"/>
      <w:szCs w:val="22"/>
      <w:u w:val="none"/>
    </w:rPr>
    <w:tblPr>
      <w:tblLayout w:type="fixed"/>
    </w:tblPr>
    <w:tcPr>
      <w:shd w:val="clear" w:color="auto" w:fill="9BC2E6"/>
    </w:tcPr>
  </w:style>
  <w:style w:type="table" w:customStyle="1" w:styleId="58">
    <w:name w:val="链接单元格1"/>
    <w:basedOn w:val="19"/>
    <w:qFormat/>
    <w:uiPriority w:val="0"/>
    <w:rPr>
      <w:rFonts w:hint="eastAsia" w:ascii="宋体" w:hAnsi="宋体" w:eastAsia="宋体" w:cs="宋体"/>
      <w:color w:val="FA7D00"/>
      <w:sz w:val="22"/>
      <w:szCs w:val="22"/>
      <w:u w:val="none"/>
    </w:rPr>
    <w:tblPr>
      <w:tblBorders>
        <w:bottom w:val="double" w:color="FF8001" w:sz="4" w:space="0"/>
      </w:tblBorders>
      <w:tblLayout w:type="fixed"/>
    </w:tblPr>
  </w:style>
  <w:style w:type="table" w:customStyle="1" w:styleId="59">
    <w:name w:val="60% - 强调文字颜色 31"/>
    <w:basedOn w:val="19"/>
    <w:uiPriority w:val="0"/>
    <w:rPr>
      <w:rFonts w:hint="eastAsia" w:ascii="宋体" w:hAnsi="宋体" w:eastAsia="宋体" w:cs="宋体"/>
      <w:color w:val="FFFFFF"/>
      <w:sz w:val="22"/>
      <w:szCs w:val="22"/>
      <w:u w:val="none"/>
    </w:rPr>
    <w:tblPr>
      <w:tblLayout w:type="fixed"/>
    </w:tblPr>
    <w:tcPr>
      <w:shd w:val="clear" w:color="auto" w:fill="C9C9C9"/>
    </w:tcPr>
  </w:style>
  <w:style w:type="table" w:customStyle="1" w:styleId="60">
    <w:name w:val="检查单元格1"/>
    <w:basedOn w:val="19"/>
    <w:qFormat/>
    <w:uiPriority w:val="0"/>
    <w:rPr>
      <w:rFonts w:hint="eastAsia" w:ascii="宋体" w:hAnsi="宋体" w:eastAsia="宋体" w:cs="宋体"/>
      <w:b/>
      <w:color w:val="FFFFFF"/>
      <w:sz w:val="22"/>
      <w:szCs w:val="22"/>
      <w:u w:val="none"/>
    </w:rPr>
    <w:tblPr>
      <w:tblBorders>
        <w:top w:val="double" w:color="3F3F3F" w:sz="4" w:space="0"/>
        <w:left w:val="double" w:color="3F3F3F" w:sz="4" w:space="0"/>
        <w:bottom w:val="double" w:color="3F3F3F" w:sz="4" w:space="0"/>
        <w:right w:val="double" w:color="3F3F3F" w:sz="4" w:space="0"/>
      </w:tblBorders>
      <w:tblLayout w:type="fixed"/>
    </w:tblPr>
    <w:tcPr>
      <w:shd w:val="clear" w:color="auto" w:fill="A5A5A5"/>
    </w:tcPr>
  </w:style>
  <w:style w:type="table" w:customStyle="1" w:styleId="61">
    <w:name w:val="20% - 强调文字颜色 51"/>
    <w:basedOn w:val="19"/>
    <w:qFormat/>
    <w:uiPriority w:val="0"/>
    <w:rPr>
      <w:rFonts w:hint="eastAsia" w:ascii="宋体" w:hAnsi="宋体" w:eastAsia="宋体" w:cs="宋体"/>
      <w:color w:val="000000"/>
      <w:sz w:val="22"/>
      <w:szCs w:val="22"/>
      <w:u w:val="none"/>
    </w:rPr>
    <w:tblPr>
      <w:tblLayout w:type="fixed"/>
    </w:tblPr>
    <w:tcPr>
      <w:shd w:val="clear" w:color="auto" w:fill="D9E1F2"/>
    </w:tcPr>
  </w:style>
  <w:style w:type="table" w:customStyle="1" w:styleId="62">
    <w:name w:val="20% - 强调文字颜色 31"/>
    <w:basedOn w:val="19"/>
    <w:qFormat/>
    <w:uiPriority w:val="0"/>
    <w:rPr>
      <w:rFonts w:hint="eastAsia" w:ascii="宋体" w:hAnsi="宋体" w:eastAsia="宋体" w:cs="宋体"/>
      <w:color w:val="000000"/>
      <w:sz w:val="22"/>
      <w:szCs w:val="22"/>
      <w:u w:val="none"/>
    </w:rPr>
    <w:tblPr>
      <w:tblLayout w:type="fixed"/>
    </w:tblPr>
    <w:tcPr>
      <w:shd w:val="clear" w:color="auto" w:fill="EDEDED"/>
    </w:tcPr>
  </w:style>
  <w:style w:type="table" w:customStyle="1" w:styleId="63">
    <w:name w:val="千位分隔1"/>
    <w:basedOn w:val="19"/>
    <w:uiPriority w:val="0"/>
    <w:tblPr>
      <w:tblLayout w:type="fixed"/>
    </w:tblPr>
  </w:style>
  <w:style w:type="table" w:customStyle="1" w:styleId="64">
    <w:name w:val="60% - 强调文字颜色 21"/>
    <w:basedOn w:val="19"/>
    <w:qFormat/>
    <w:uiPriority w:val="0"/>
    <w:rPr>
      <w:rFonts w:hint="eastAsia" w:ascii="宋体" w:hAnsi="宋体" w:eastAsia="宋体" w:cs="宋体"/>
      <w:color w:val="FFFFFF"/>
      <w:sz w:val="22"/>
      <w:szCs w:val="22"/>
      <w:u w:val="none"/>
    </w:rPr>
    <w:tblPr>
      <w:tblLayout w:type="fixed"/>
    </w:tblPr>
    <w:tcPr>
      <w:shd w:val="clear" w:color="auto" w:fill="F4B084"/>
    </w:tcPr>
  </w:style>
  <w:style w:type="table" w:customStyle="1" w:styleId="65">
    <w:name w:val="适中1"/>
    <w:basedOn w:val="19"/>
    <w:qFormat/>
    <w:uiPriority w:val="0"/>
    <w:rPr>
      <w:rFonts w:hint="eastAsia" w:ascii="宋体" w:hAnsi="宋体" w:eastAsia="宋体" w:cs="宋体"/>
      <w:color w:val="9C6500"/>
      <w:sz w:val="22"/>
      <w:szCs w:val="22"/>
      <w:u w:val="none"/>
    </w:rPr>
    <w:tblPr>
      <w:tblLayout w:type="fixed"/>
    </w:tblPr>
    <w:tcPr>
      <w:shd w:val="clear" w:color="auto" w:fill="FFEB9C"/>
    </w:tcPr>
  </w:style>
  <w:style w:type="table" w:customStyle="1" w:styleId="66">
    <w:name w:val="60% - 强调文字颜色 61"/>
    <w:basedOn w:val="19"/>
    <w:uiPriority w:val="0"/>
    <w:rPr>
      <w:rFonts w:hint="eastAsia" w:ascii="宋体" w:hAnsi="宋体" w:eastAsia="宋体" w:cs="宋体"/>
      <w:color w:val="FFFFFF"/>
      <w:sz w:val="22"/>
      <w:szCs w:val="22"/>
      <w:u w:val="none"/>
    </w:rPr>
    <w:tblPr>
      <w:tblLayout w:type="fixed"/>
    </w:tblPr>
    <w:tcPr>
      <w:shd w:val="clear" w:color="auto" w:fill="A9D08E"/>
    </w:tcPr>
  </w:style>
  <w:style w:type="table" w:customStyle="1" w:styleId="67">
    <w:name w:val="标题 11"/>
    <w:basedOn w:val="19"/>
    <w:qFormat/>
    <w:uiPriority w:val="0"/>
    <w:rPr>
      <w:rFonts w:hint="eastAsia" w:ascii="宋体" w:hAnsi="宋体" w:eastAsia="宋体" w:cs="宋体"/>
      <w:b/>
      <w:color w:val="44546A"/>
      <w:sz w:val="30"/>
      <w:szCs w:val="30"/>
      <w:u w:val="none"/>
    </w:rPr>
    <w:tblPr>
      <w:tblBorders>
        <w:bottom w:val="single" w:color="5B9BD5" w:sz="8" w:space="0"/>
      </w:tblBorders>
      <w:tblLayout w:type="fixed"/>
    </w:tblPr>
  </w:style>
  <w:style w:type="table" w:customStyle="1" w:styleId="68">
    <w:name w:val="计算1"/>
    <w:basedOn w:val="19"/>
    <w:uiPriority w:val="0"/>
    <w:rPr>
      <w:rFonts w:hint="eastAsia" w:ascii="宋体" w:hAnsi="宋体" w:eastAsia="宋体" w:cs="宋体"/>
      <w:b/>
      <w:color w:val="FA7D00"/>
      <w:sz w:val="22"/>
      <w:szCs w:val="22"/>
      <w:u w:val="none"/>
    </w:rPr>
    <w:tblPr>
      <w:tblBorders>
        <w:top w:val="single" w:color="7F7F7F" w:sz="4" w:space="0"/>
        <w:left w:val="single" w:color="7F7F7F" w:sz="4" w:space="0"/>
        <w:bottom w:val="single" w:color="7F7F7F" w:sz="4" w:space="0"/>
        <w:right w:val="single" w:color="7F7F7F" w:sz="4" w:space="0"/>
      </w:tblBorders>
      <w:tblLayout w:type="fixed"/>
    </w:tblPr>
    <w:tcPr>
      <w:shd w:val="clear" w:color="auto" w:fill="F2F2F2"/>
    </w:tcPr>
  </w:style>
  <w:style w:type="table" w:customStyle="1" w:styleId="69">
    <w:name w:val="解释性文本1"/>
    <w:basedOn w:val="19"/>
    <w:qFormat/>
    <w:uiPriority w:val="0"/>
    <w:rPr>
      <w:rFonts w:hint="eastAsia" w:ascii="宋体" w:hAnsi="宋体" w:eastAsia="宋体" w:cs="宋体"/>
      <w:i/>
      <w:color w:val="7F7F7F"/>
      <w:sz w:val="22"/>
      <w:szCs w:val="22"/>
      <w:u w:val="none"/>
    </w:rPr>
    <w:tblPr>
      <w:tblLayout w:type="fixed"/>
    </w:tblPr>
  </w:style>
  <w:style w:type="table" w:customStyle="1" w:styleId="70">
    <w:name w:val="已访问的超链接1"/>
    <w:basedOn w:val="19"/>
    <w:qFormat/>
    <w:uiPriority w:val="0"/>
    <w:rPr>
      <w:rFonts w:hint="eastAsia" w:ascii="宋体" w:hAnsi="宋体" w:eastAsia="宋体" w:cs="宋体"/>
      <w:color w:val="800080"/>
      <w:sz w:val="22"/>
      <w:szCs w:val="22"/>
      <w:u w:val="single"/>
    </w:rPr>
    <w:tblPr>
      <w:tblLayout w:type="fixed"/>
    </w:tblPr>
  </w:style>
  <w:style w:type="table" w:customStyle="1" w:styleId="71">
    <w:name w:val="强调文字颜色 31"/>
    <w:basedOn w:val="19"/>
    <w:qFormat/>
    <w:uiPriority w:val="0"/>
    <w:rPr>
      <w:rFonts w:hint="eastAsia" w:ascii="宋体" w:hAnsi="宋体" w:eastAsia="宋体" w:cs="宋体"/>
      <w:color w:val="FFFFFF"/>
      <w:sz w:val="22"/>
      <w:szCs w:val="22"/>
      <w:u w:val="none"/>
    </w:rPr>
    <w:tblPr>
      <w:tblLayout w:type="fixed"/>
    </w:tblPr>
    <w:tcPr>
      <w:shd w:val="clear" w:color="auto" w:fill="A5A5A5"/>
    </w:tcPr>
  </w:style>
  <w:style w:type="table" w:customStyle="1" w:styleId="72">
    <w:name w:val="40% - 强调文字颜色 11"/>
    <w:basedOn w:val="19"/>
    <w:uiPriority w:val="0"/>
    <w:rPr>
      <w:rFonts w:hint="eastAsia" w:ascii="宋体" w:hAnsi="宋体" w:eastAsia="宋体" w:cs="宋体"/>
      <w:color w:val="000000"/>
      <w:sz w:val="22"/>
      <w:szCs w:val="22"/>
      <w:u w:val="none"/>
    </w:rPr>
    <w:tblPr>
      <w:tblLayout w:type="fixed"/>
    </w:tblPr>
    <w:tcPr>
      <w:shd w:val="clear" w:color="auto" w:fill="BDD7EE"/>
    </w:tcPr>
  </w:style>
  <w:style w:type="table" w:customStyle="1" w:styleId="73">
    <w:name w:val="40% - 强调文字颜色 41"/>
    <w:basedOn w:val="19"/>
    <w:qFormat/>
    <w:uiPriority w:val="0"/>
    <w:rPr>
      <w:rFonts w:hint="eastAsia" w:ascii="宋体" w:hAnsi="宋体" w:eastAsia="宋体" w:cs="宋体"/>
      <w:color w:val="000000"/>
      <w:sz w:val="22"/>
      <w:szCs w:val="22"/>
      <w:u w:val="none"/>
    </w:rPr>
    <w:tblPr>
      <w:tblLayout w:type="fixed"/>
    </w:tblPr>
    <w:tcPr>
      <w:shd w:val="clear" w:color="auto" w:fill="FFE699"/>
    </w:tcPr>
  </w:style>
  <w:style w:type="table" w:customStyle="1" w:styleId="74">
    <w:name w:val="强调文字颜色 61"/>
    <w:basedOn w:val="19"/>
    <w:uiPriority w:val="0"/>
    <w:rPr>
      <w:rFonts w:hint="eastAsia" w:ascii="宋体" w:hAnsi="宋体" w:eastAsia="宋体" w:cs="宋体"/>
      <w:color w:val="FFFFFF"/>
      <w:sz w:val="22"/>
      <w:szCs w:val="22"/>
      <w:u w:val="none"/>
    </w:rPr>
    <w:tblPr>
      <w:tblLayout w:type="fixed"/>
    </w:tblPr>
    <w:tcPr>
      <w:shd w:val="clear" w:color="auto" w:fill="70AD47"/>
    </w:tcPr>
  </w:style>
  <w:style w:type="table" w:customStyle="1" w:styleId="75">
    <w:name w:val="百分比1"/>
    <w:basedOn w:val="19"/>
    <w:uiPriority w:val="0"/>
    <w:tblPr>
      <w:tblLayout w:type="fixed"/>
    </w:tblPr>
  </w:style>
  <w:style w:type="table" w:customStyle="1" w:styleId="76">
    <w:name w:val="强调文字颜色 21"/>
    <w:basedOn w:val="19"/>
    <w:qFormat/>
    <w:uiPriority w:val="0"/>
    <w:rPr>
      <w:rFonts w:hint="eastAsia" w:ascii="宋体" w:hAnsi="宋体" w:eastAsia="宋体" w:cs="宋体"/>
      <w:color w:val="FFFFFF"/>
      <w:sz w:val="22"/>
      <w:szCs w:val="22"/>
      <w:u w:val="none"/>
    </w:rPr>
    <w:tblPr>
      <w:tblLayout w:type="fixed"/>
    </w:tblPr>
    <w:tcPr>
      <w:shd w:val="clear" w:color="auto" w:fill="ED7D31"/>
    </w:tcPr>
  </w:style>
  <w:style w:type="table" w:customStyle="1" w:styleId="77">
    <w:name w:val="标题 41"/>
    <w:basedOn w:val="19"/>
    <w:qFormat/>
    <w:uiPriority w:val="0"/>
    <w:rPr>
      <w:rFonts w:hint="eastAsia" w:ascii="宋体" w:hAnsi="宋体" w:eastAsia="宋体" w:cs="宋体"/>
      <w:b/>
      <w:color w:val="44546A"/>
      <w:sz w:val="22"/>
      <w:szCs w:val="22"/>
      <w:u w:val="none"/>
    </w:rPr>
    <w:tblPr>
      <w:tblLayout w:type="fixed"/>
    </w:tblPr>
  </w:style>
  <w:style w:type="table" w:customStyle="1" w:styleId="78">
    <w:name w:val="20% - 强调文字颜色 21"/>
    <w:basedOn w:val="19"/>
    <w:qFormat/>
    <w:uiPriority w:val="0"/>
    <w:rPr>
      <w:rFonts w:hint="eastAsia" w:ascii="宋体" w:hAnsi="宋体" w:eastAsia="宋体" w:cs="宋体"/>
      <w:color w:val="000000"/>
      <w:sz w:val="22"/>
      <w:szCs w:val="22"/>
      <w:u w:val="none"/>
    </w:rPr>
    <w:tblPr>
      <w:tblLayout w:type="fixed"/>
    </w:tblPr>
    <w:tcPr>
      <w:shd w:val="clear" w:color="auto" w:fill="FCE4D6"/>
    </w:tcPr>
  </w:style>
  <w:style w:type="table" w:customStyle="1" w:styleId="79">
    <w:name w:val="标题 31"/>
    <w:basedOn w:val="19"/>
    <w:qFormat/>
    <w:uiPriority w:val="0"/>
    <w:rPr>
      <w:rFonts w:hint="eastAsia" w:ascii="宋体" w:hAnsi="宋体" w:eastAsia="宋体" w:cs="宋体"/>
      <w:b/>
      <w:color w:val="44546A"/>
      <w:sz w:val="22"/>
      <w:szCs w:val="22"/>
      <w:u w:val="none"/>
    </w:rPr>
    <w:tblPr>
      <w:tblBorders>
        <w:bottom w:val="single" w:color="ACCCEA" w:sz="8" w:space="0"/>
      </w:tblBorders>
      <w:tblLayout w:type="fixed"/>
    </w:tblPr>
  </w:style>
  <w:style w:type="table" w:customStyle="1" w:styleId="80">
    <w:name w:val="汇总1"/>
    <w:basedOn w:val="19"/>
    <w:qFormat/>
    <w:uiPriority w:val="0"/>
    <w:rPr>
      <w:rFonts w:hint="eastAsia" w:ascii="宋体" w:hAnsi="宋体" w:eastAsia="宋体" w:cs="宋体"/>
      <w:b/>
      <w:color w:val="000000"/>
      <w:sz w:val="22"/>
      <w:szCs w:val="22"/>
      <w:u w:val="none"/>
    </w:rPr>
    <w:tblPr>
      <w:tblBorders>
        <w:top w:val="single" w:color="5B9BD5" w:sz="4" w:space="0"/>
        <w:bottom w:val="double" w:color="5B9BD5" w:sz="4" w:space="0"/>
      </w:tblBorders>
      <w:tblLayout w:type="fixed"/>
    </w:tblPr>
  </w:style>
  <w:style w:type="table" w:customStyle="1" w:styleId="81">
    <w:name w:val="20% - 强调文字颜色 61"/>
    <w:basedOn w:val="19"/>
    <w:uiPriority w:val="0"/>
    <w:rPr>
      <w:rFonts w:hint="eastAsia" w:ascii="宋体" w:hAnsi="宋体" w:eastAsia="宋体" w:cs="宋体"/>
      <w:color w:val="000000"/>
      <w:sz w:val="22"/>
      <w:szCs w:val="22"/>
      <w:u w:val="none"/>
    </w:rPr>
    <w:tblPr>
      <w:tblLayout w:type="fixed"/>
    </w:tblPr>
    <w:tcPr>
      <w:shd w:val="clear" w:color="auto" w:fill="E2EFDA"/>
    </w:tcPr>
  </w:style>
  <w:style w:type="table" w:customStyle="1" w:styleId="82">
    <w:name w:val="60% - 强调文字颜色 41"/>
    <w:basedOn w:val="19"/>
    <w:qFormat/>
    <w:uiPriority w:val="0"/>
    <w:rPr>
      <w:rFonts w:hint="eastAsia" w:ascii="宋体" w:hAnsi="宋体" w:eastAsia="宋体" w:cs="宋体"/>
      <w:color w:val="FFFFFF"/>
      <w:sz w:val="22"/>
      <w:szCs w:val="22"/>
      <w:u w:val="none"/>
    </w:rPr>
    <w:tblPr>
      <w:tblLayout w:type="fixed"/>
    </w:tblPr>
    <w:tcPr>
      <w:shd w:val="clear" w:color="auto" w:fill="FFD966"/>
    </w:tcPr>
  </w:style>
  <w:style w:type="table" w:customStyle="1" w:styleId="83">
    <w:name w:val="注释1"/>
    <w:basedOn w:val="19"/>
    <w:qFormat/>
    <w:uiPriority w:val="0"/>
    <w:tblPr>
      <w:tblBorders>
        <w:top w:val="single" w:color="B2B2B2" w:sz="4" w:space="0"/>
        <w:left w:val="single" w:color="B2B2B2" w:sz="4" w:space="0"/>
        <w:bottom w:val="single" w:color="B2B2B2" w:sz="4" w:space="0"/>
        <w:right w:val="single" w:color="B2B2B2" w:sz="4" w:space="0"/>
      </w:tblBorders>
      <w:tblLayout w:type="fixed"/>
    </w:tblPr>
    <w:tcPr>
      <w:shd w:val="clear" w:color="auto" w:fill="FFFFCC"/>
    </w:tcPr>
  </w:style>
  <w:style w:type="table" w:customStyle="1" w:styleId="84">
    <w:name w:val="常规1"/>
    <w:basedOn w:val="19"/>
    <w:qFormat/>
    <w:uiPriority w:val="0"/>
    <w:pPr>
      <w:textAlignment w:val="center"/>
    </w:pPr>
    <w:rPr>
      <w:rFonts w:hint="eastAsia" w:ascii="宋体" w:hAnsi="宋体" w:eastAsia="宋体" w:cs="宋体"/>
      <w:color w:val="000000"/>
      <w:sz w:val="22"/>
      <w:szCs w:val="22"/>
      <w:u w:val="none"/>
    </w:rPr>
    <w:tblPr>
      <w:tblLayout w:type="fixed"/>
    </w:tblPr>
    <w:tcPr>
      <w:vAlign w:val="center"/>
    </w:tcPr>
  </w:style>
  <w:style w:type="table" w:customStyle="1" w:styleId="85">
    <w:name w:val="强调文字颜色 41"/>
    <w:basedOn w:val="19"/>
    <w:qFormat/>
    <w:uiPriority w:val="0"/>
    <w:rPr>
      <w:rFonts w:hint="eastAsia" w:ascii="宋体" w:hAnsi="宋体" w:eastAsia="宋体" w:cs="宋体"/>
      <w:color w:val="FFFFFF"/>
      <w:sz w:val="22"/>
      <w:szCs w:val="22"/>
      <w:u w:val="none"/>
    </w:rPr>
    <w:tblPr>
      <w:tblLayout w:type="fixed"/>
    </w:tblPr>
    <w:tcPr>
      <w:shd w:val="clear" w:color="auto" w:fill="FFC000"/>
    </w:tcPr>
  </w:style>
  <w:style w:type="table" w:customStyle="1" w:styleId="86">
    <w:name w:val="输出1"/>
    <w:basedOn w:val="19"/>
    <w:qFormat/>
    <w:uiPriority w:val="0"/>
    <w:rPr>
      <w:rFonts w:hint="eastAsia" w:ascii="宋体" w:hAnsi="宋体" w:eastAsia="宋体" w:cs="宋体"/>
      <w:b/>
      <w:color w:val="3F3F3F"/>
      <w:sz w:val="22"/>
      <w:szCs w:val="22"/>
      <w:u w:val="none"/>
    </w:rPr>
    <w:tblPr>
      <w:tblBorders>
        <w:top w:val="single" w:color="3F3F3F" w:sz="4" w:space="0"/>
        <w:left w:val="single" w:color="3F3F3F" w:sz="4" w:space="0"/>
        <w:bottom w:val="single" w:color="3F3F3F" w:sz="4" w:space="0"/>
        <w:right w:val="single" w:color="3F3F3F" w:sz="4" w:space="0"/>
      </w:tblBorders>
      <w:tblLayout w:type="fixed"/>
    </w:tblPr>
    <w:tcPr>
      <w:shd w:val="clear" w:color="auto" w:fill="F2F2F2"/>
    </w:tcPr>
  </w:style>
  <w:style w:type="table" w:customStyle="1" w:styleId="87">
    <w:name w:val="40% - 强调文字颜色 51"/>
    <w:basedOn w:val="19"/>
    <w:qFormat/>
    <w:uiPriority w:val="0"/>
    <w:rPr>
      <w:rFonts w:hint="eastAsia" w:ascii="宋体" w:hAnsi="宋体" w:eastAsia="宋体" w:cs="宋体"/>
      <w:color w:val="000000"/>
      <w:sz w:val="22"/>
      <w:szCs w:val="22"/>
      <w:u w:val="none"/>
    </w:rPr>
    <w:tblPr>
      <w:tblLayout w:type="fixed"/>
    </w:tblPr>
    <w:tcPr>
      <w:shd w:val="clear" w:color="auto" w:fill="B4C6E7"/>
    </w:tcPr>
  </w:style>
  <w:style w:type="table" w:customStyle="1" w:styleId="88">
    <w:name w:val="千位分隔[0]1"/>
    <w:basedOn w:val="19"/>
    <w:qFormat/>
    <w:uiPriority w:val="0"/>
    <w:tblPr>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2014明电</Template>
  <Company>网中漫步</Company>
  <Pages>1</Pages>
  <Words>1222</Words>
  <Characters>6971</Characters>
  <Lines>58</Lines>
  <Paragraphs>16</Paragraphs>
  <TotalTime>0</TotalTime>
  <ScaleCrop>false</ScaleCrop>
  <LinksUpToDate>false</LinksUpToDate>
  <CharactersWithSpaces>8177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2016-02-01T02:27:00Z</dcterms:created>
  <dc:creator>微软用户</dc:creator>
  <cp:lastModifiedBy>zz</cp:lastModifiedBy>
  <cp:lastPrinted>2018-07-16T00:41:00Z</cp:lastPrinted>
  <dcterms:modified xsi:type="dcterms:W3CDTF">2018-08-20T07:11:42Z</dcterms:modified>
  <dc:title>温政办函〔2006〕号</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